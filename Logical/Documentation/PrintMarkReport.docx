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2F400" w14:textId="77777777" w:rsidR="006E6694" w:rsidRPr="00D826A4" w:rsidRDefault="006E6694">
      <w:pPr>
        <w:rPr>
          <w:rFonts w:ascii="Arial" w:hAnsi="Arial"/>
        </w:rPr>
      </w:pPr>
    </w:p>
    <w:tbl>
      <w:tblPr>
        <w:tblW w:w="9781" w:type="dxa"/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228"/>
        <w:gridCol w:w="7553"/>
      </w:tblGrid>
      <w:tr w:rsidR="006E6694" w:rsidRPr="00D826A4" w14:paraId="6649AEE5" w14:textId="77777777">
        <w:tc>
          <w:tcPr>
            <w:tcW w:w="9781" w:type="dxa"/>
            <w:gridSpan w:val="2"/>
          </w:tcPr>
          <w:p w14:paraId="21878017" w14:textId="77777777" w:rsidR="006E6694" w:rsidRPr="00D826A4" w:rsidRDefault="00860D60">
            <w:pPr>
              <w:jc w:val="center"/>
              <w:rPr>
                <w:rFonts w:ascii="Arial" w:hAnsi="Arial"/>
                <w:b/>
                <w:sz w:val="40"/>
              </w:rPr>
            </w:pPr>
            <w:r w:rsidRPr="00D826A4">
              <w:rPr>
                <w:rFonts w:ascii="Arial" w:hAnsi="Arial"/>
                <w:b/>
                <w:sz w:val="36"/>
              </w:rPr>
              <w:fldChar w:fldCharType="begin"/>
            </w:r>
            <w:r w:rsidRPr="00D826A4">
              <w:rPr>
                <w:rFonts w:ascii="Arial" w:hAnsi="Arial"/>
                <w:b/>
                <w:sz w:val="36"/>
              </w:rPr>
              <w:instrText xml:space="preserve"> TITLE  </w:instrText>
            </w:r>
            <w:r w:rsidRPr="00D826A4">
              <w:rPr>
                <w:rFonts w:ascii="Arial" w:hAnsi="Arial"/>
                <w:b/>
                <w:sz w:val="36"/>
              </w:rPr>
              <w:fldChar w:fldCharType="separate"/>
            </w:r>
            <w:r w:rsidR="00A013A5">
              <w:rPr>
                <w:rFonts w:ascii="Arial" w:hAnsi="Arial"/>
                <w:b/>
                <w:sz w:val="36"/>
              </w:rPr>
              <w:t>Project Specification / Requirement Document</w:t>
            </w:r>
            <w:r w:rsidRPr="00D826A4">
              <w:rPr>
                <w:rFonts w:ascii="Arial" w:hAnsi="Arial"/>
                <w:b/>
                <w:sz w:val="36"/>
              </w:rPr>
              <w:fldChar w:fldCharType="end"/>
            </w:r>
          </w:p>
        </w:tc>
      </w:tr>
      <w:tr w:rsidR="006E6694" w:rsidRPr="00D826A4" w14:paraId="07490EE3" w14:textId="77777777">
        <w:tc>
          <w:tcPr>
            <w:tcW w:w="9781" w:type="dxa"/>
            <w:gridSpan w:val="2"/>
          </w:tcPr>
          <w:p w14:paraId="33C77E67" w14:textId="6A9B7F8C" w:rsidR="006E6694" w:rsidRPr="00D826A4" w:rsidRDefault="002D6939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Print Mark Cross-Cutter</w:t>
            </w:r>
            <w:r w:rsidR="00AF5829">
              <w:rPr>
                <w:rFonts w:ascii="Arial" w:hAnsi="Arial"/>
                <w:b/>
                <w:sz w:val="28"/>
              </w:rPr>
              <w:t xml:space="preserve"> </w:t>
            </w:r>
          </w:p>
        </w:tc>
      </w:tr>
      <w:tr w:rsidR="006E6694" w:rsidRPr="00D826A4" w14:paraId="0353303F" w14:textId="77777777">
        <w:tc>
          <w:tcPr>
            <w:tcW w:w="9781" w:type="dxa"/>
            <w:gridSpan w:val="2"/>
          </w:tcPr>
          <w:p w14:paraId="18CCC94C" w14:textId="4E48B9AB" w:rsidR="006125AE" w:rsidRPr="00D826A4" w:rsidRDefault="006125AE" w:rsidP="006125AE">
            <w:pPr>
              <w:spacing w:before="240" w:after="240"/>
              <w:jc w:val="center"/>
              <w:rPr>
                <w:rFonts w:ascii="Arial" w:hAnsi="Arial"/>
                <w:sz w:val="40"/>
                <w:szCs w:val="40"/>
              </w:rPr>
            </w:pPr>
          </w:p>
        </w:tc>
      </w:tr>
      <w:tr w:rsidR="006E6694" w:rsidRPr="00D826A4" w14:paraId="7A105593" w14:textId="77777777">
        <w:tc>
          <w:tcPr>
            <w:tcW w:w="2228" w:type="dxa"/>
          </w:tcPr>
          <w:p w14:paraId="296E86E1" w14:textId="77777777" w:rsidR="006E6694" w:rsidRPr="00D826A4" w:rsidRDefault="006E6694">
            <w:pPr>
              <w:rPr>
                <w:rFonts w:ascii="Arial" w:hAnsi="Arial"/>
              </w:rPr>
            </w:pPr>
          </w:p>
        </w:tc>
        <w:tc>
          <w:tcPr>
            <w:tcW w:w="7553" w:type="dxa"/>
          </w:tcPr>
          <w:p w14:paraId="10391CBE" w14:textId="77777777" w:rsidR="006E6694" w:rsidRPr="00D826A4" w:rsidRDefault="006E6694">
            <w:pPr>
              <w:rPr>
                <w:rFonts w:ascii="Arial" w:hAnsi="Arial"/>
              </w:rPr>
            </w:pPr>
          </w:p>
        </w:tc>
      </w:tr>
      <w:tr w:rsidR="006E6694" w:rsidRPr="00D826A4" w14:paraId="6E859E0F" w14:textId="77777777">
        <w:trPr>
          <w:trHeight w:val="432"/>
        </w:trPr>
        <w:tc>
          <w:tcPr>
            <w:tcW w:w="2228" w:type="dxa"/>
            <w:vAlign w:val="center"/>
          </w:tcPr>
          <w:p w14:paraId="5FAFDD37" w14:textId="77777777" w:rsidR="006E6694" w:rsidRPr="00D826A4" w:rsidRDefault="00EE6261" w:rsidP="00453AAF">
            <w:pPr>
              <w:rPr>
                <w:rFonts w:ascii="Arial" w:hAnsi="Arial"/>
                <w:sz w:val="24"/>
                <w:szCs w:val="24"/>
              </w:rPr>
            </w:pPr>
            <w:r w:rsidRPr="00D826A4">
              <w:rPr>
                <w:rFonts w:ascii="Arial" w:hAnsi="Arial"/>
                <w:sz w:val="24"/>
                <w:szCs w:val="24"/>
              </w:rPr>
              <w:t>Date</w:t>
            </w:r>
            <w:r w:rsidR="006E6694" w:rsidRPr="00D826A4">
              <w:rPr>
                <w:rFonts w:ascii="Arial" w:hAnsi="Arial"/>
                <w:sz w:val="24"/>
                <w:szCs w:val="24"/>
              </w:rPr>
              <w:t>:</w:t>
            </w:r>
          </w:p>
        </w:tc>
        <w:tc>
          <w:tcPr>
            <w:tcW w:w="7553" w:type="dxa"/>
            <w:vAlign w:val="center"/>
          </w:tcPr>
          <w:p w14:paraId="78C667B6" w14:textId="03367CD2" w:rsidR="006E6694" w:rsidRPr="00D826A4" w:rsidRDefault="00BD59F4" w:rsidP="00453AAF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18/12/2023</w:t>
            </w:r>
          </w:p>
        </w:tc>
      </w:tr>
      <w:tr w:rsidR="00F35475" w:rsidRPr="000B12DA" w14:paraId="7CDAF1BD" w14:textId="77777777">
        <w:trPr>
          <w:trHeight w:val="432"/>
        </w:trPr>
        <w:tc>
          <w:tcPr>
            <w:tcW w:w="2228" w:type="dxa"/>
            <w:vAlign w:val="center"/>
          </w:tcPr>
          <w:p w14:paraId="170DA9DA" w14:textId="77777777" w:rsidR="00F35475" w:rsidRPr="00D826A4" w:rsidRDefault="00F35475" w:rsidP="00F35475">
            <w:pPr>
              <w:rPr>
                <w:rFonts w:ascii="Arial" w:hAnsi="Arial"/>
                <w:sz w:val="24"/>
                <w:szCs w:val="24"/>
              </w:rPr>
            </w:pPr>
            <w:r w:rsidRPr="00D826A4">
              <w:rPr>
                <w:rFonts w:ascii="Arial" w:hAnsi="Arial"/>
                <w:sz w:val="24"/>
                <w:szCs w:val="24"/>
              </w:rPr>
              <w:t>Author</w:t>
            </w:r>
          </w:p>
        </w:tc>
        <w:tc>
          <w:tcPr>
            <w:tcW w:w="7553" w:type="dxa"/>
            <w:vAlign w:val="center"/>
          </w:tcPr>
          <w:p w14:paraId="0239C22D" w14:textId="0F6BDAED" w:rsidR="00F35475" w:rsidRPr="000B12DA" w:rsidRDefault="002D6939" w:rsidP="00F35475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Sahil Kasliwal</w:t>
            </w:r>
          </w:p>
        </w:tc>
      </w:tr>
    </w:tbl>
    <w:p w14:paraId="7678E51B" w14:textId="77777777" w:rsidR="00A26F4D" w:rsidRPr="00D826A4" w:rsidRDefault="00A26F4D" w:rsidP="00204B5A">
      <w:pPr>
        <w:pStyle w:val="berschriftNum1"/>
        <w:rPr>
          <w:lang w:val="en-GB"/>
        </w:rPr>
      </w:pPr>
      <w:bookmarkStart w:id="0" w:name="_Ref18078507"/>
      <w:r w:rsidRPr="00D826A4">
        <w:rPr>
          <w:lang w:val="en-GB"/>
        </w:rPr>
        <w:t>Project</w:t>
      </w:r>
      <w:r w:rsidRPr="00D826A4">
        <w:rPr>
          <w:lang w:val="en-GB"/>
        </w:rPr>
        <w:fldChar w:fldCharType="begin"/>
      </w:r>
      <w:r w:rsidRPr="00D826A4">
        <w:rPr>
          <w:lang w:val="en-GB"/>
        </w:rPr>
        <w:instrText xml:space="preserve"> XE "Project" </w:instrText>
      </w:r>
      <w:r w:rsidRPr="00D826A4">
        <w:rPr>
          <w:lang w:val="en-GB"/>
        </w:rPr>
        <w:fldChar w:fldCharType="end"/>
      </w:r>
    </w:p>
    <w:tbl>
      <w:tblPr>
        <w:tblW w:w="972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"/>
        <w:gridCol w:w="3116"/>
        <w:gridCol w:w="6334"/>
      </w:tblGrid>
      <w:tr w:rsidR="00A26F4D" w:rsidRPr="00407A3B" w14:paraId="4FFA7918" w14:textId="77777777" w:rsidTr="00D03608">
        <w:trPr>
          <w:trHeight w:val="420"/>
        </w:trPr>
        <w:tc>
          <w:tcPr>
            <w:tcW w:w="2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6FA40E9" w14:textId="77777777" w:rsidR="00A26F4D" w:rsidRPr="00407A3B" w:rsidRDefault="00A26F4D" w:rsidP="003E4DDD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3116" w:type="dxa"/>
            <w:tcBorders>
              <w:lef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98E71D" w14:textId="77777777" w:rsidR="00A26F4D" w:rsidRPr="00407A3B" w:rsidRDefault="00A26F4D" w:rsidP="003E4DDD">
            <w:pPr>
              <w:rPr>
                <w:rFonts w:ascii="Arial" w:hAnsi="Arial"/>
                <w:sz w:val="22"/>
                <w:szCs w:val="28"/>
              </w:rPr>
            </w:pPr>
            <w:r w:rsidRPr="00407A3B">
              <w:rPr>
                <w:rFonts w:ascii="Arial" w:hAnsi="Arial"/>
                <w:sz w:val="22"/>
                <w:szCs w:val="28"/>
              </w:rPr>
              <w:t>Customer Name</w:t>
            </w:r>
          </w:p>
        </w:tc>
        <w:tc>
          <w:tcPr>
            <w:tcW w:w="6334" w:type="dxa"/>
            <w:shd w:val="clear" w:color="auto" w:fill="auto"/>
            <w:vAlign w:val="center"/>
          </w:tcPr>
          <w:p w14:paraId="19E70D6B" w14:textId="4C9A5D4D" w:rsidR="00A26F4D" w:rsidRPr="00407A3B" w:rsidRDefault="003960EE" w:rsidP="003E4DDD">
            <w:pPr>
              <w:rPr>
                <w:rFonts w:ascii="Arial" w:hAnsi="Arial"/>
                <w:sz w:val="22"/>
                <w:szCs w:val="28"/>
              </w:rPr>
            </w:pPr>
            <w:r>
              <w:rPr>
                <w:rFonts w:ascii="Arial" w:hAnsi="Arial"/>
                <w:sz w:val="22"/>
                <w:szCs w:val="28"/>
              </w:rPr>
              <w:t>B&amp;R Industrial Automation</w:t>
            </w:r>
          </w:p>
        </w:tc>
      </w:tr>
      <w:tr w:rsidR="00A26F4D" w:rsidRPr="00407A3B" w14:paraId="2C0EFBCF" w14:textId="77777777" w:rsidTr="00D03608">
        <w:trPr>
          <w:trHeight w:val="420"/>
        </w:trPr>
        <w:tc>
          <w:tcPr>
            <w:tcW w:w="2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7046289" w14:textId="77777777" w:rsidR="00A26F4D" w:rsidRPr="00407A3B" w:rsidRDefault="00A26F4D" w:rsidP="003E4DDD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3116" w:type="dxa"/>
            <w:tcBorders>
              <w:lef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451349" w14:textId="77777777" w:rsidR="00A26F4D" w:rsidRPr="00407A3B" w:rsidRDefault="00A26F4D" w:rsidP="003E4DDD">
            <w:pPr>
              <w:rPr>
                <w:rFonts w:ascii="Arial" w:hAnsi="Arial"/>
                <w:sz w:val="22"/>
                <w:szCs w:val="28"/>
              </w:rPr>
            </w:pPr>
            <w:r w:rsidRPr="00407A3B">
              <w:rPr>
                <w:rFonts w:ascii="Arial" w:hAnsi="Arial"/>
                <w:sz w:val="22"/>
                <w:szCs w:val="28"/>
              </w:rPr>
              <w:t>Location / Address</w:t>
            </w:r>
          </w:p>
        </w:tc>
        <w:tc>
          <w:tcPr>
            <w:tcW w:w="6334" w:type="dxa"/>
            <w:shd w:val="clear" w:color="auto" w:fill="auto"/>
            <w:vAlign w:val="center"/>
          </w:tcPr>
          <w:p w14:paraId="1B01B87B" w14:textId="04B113A1" w:rsidR="00A26F4D" w:rsidRPr="00407A3B" w:rsidRDefault="003960EE" w:rsidP="003E4DDD">
            <w:pPr>
              <w:rPr>
                <w:rFonts w:ascii="Arial" w:hAnsi="Arial"/>
                <w:sz w:val="22"/>
                <w:szCs w:val="28"/>
              </w:rPr>
            </w:pPr>
            <w:r>
              <w:rPr>
                <w:rFonts w:ascii="Arial" w:hAnsi="Arial"/>
                <w:sz w:val="22"/>
                <w:szCs w:val="28"/>
              </w:rPr>
              <w:t>Pune</w:t>
            </w:r>
          </w:p>
        </w:tc>
      </w:tr>
      <w:tr w:rsidR="00A26F4D" w:rsidRPr="00407A3B" w14:paraId="62A78B49" w14:textId="77777777" w:rsidTr="00D03608">
        <w:trPr>
          <w:trHeight w:val="420"/>
        </w:trPr>
        <w:tc>
          <w:tcPr>
            <w:tcW w:w="2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5DF05B8" w14:textId="77777777" w:rsidR="00A26F4D" w:rsidRPr="00407A3B" w:rsidRDefault="00A26F4D" w:rsidP="003E4DDD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3116" w:type="dxa"/>
            <w:tcBorders>
              <w:lef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EB55A8" w14:textId="77777777" w:rsidR="00A26F4D" w:rsidRPr="00407A3B" w:rsidRDefault="00A26F4D" w:rsidP="003E4DDD">
            <w:pPr>
              <w:rPr>
                <w:rFonts w:ascii="Arial" w:hAnsi="Arial"/>
                <w:sz w:val="22"/>
                <w:szCs w:val="28"/>
              </w:rPr>
            </w:pPr>
            <w:r w:rsidRPr="00407A3B">
              <w:rPr>
                <w:rFonts w:ascii="Arial" w:hAnsi="Arial"/>
                <w:sz w:val="22"/>
                <w:szCs w:val="28"/>
              </w:rPr>
              <w:t>Machine Name</w:t>
            </w:r>
          </w:p>
        </w:tc>
        <w:tc>
          <w:tcPr>
            <w:tcW w:w="6334" w:type="dxa"/>
            <w:shd w:val="clear" w:color="auto" w:fill="auto"/>
            <w:vAlign w:val="center"/>
          </w:tcPr>
          <w:p w14:paraId="4A420ADD" w14:textId="66B56162" w:rsidR="00A26F4D" w:rsidRPr="00407A3B" w:rsidRDefault="002D6939" w:rsidP="00A26F4D">
            <w:pPr>
              <w:rPr>
                <w:rFonts w:ascii="Arial" w:hAnsi="Arial"/>
                <w:sz w:val="22"/>
                <w:szCs w:val="28"/>
              </w:rPr>
            </w:pPr>
            <w:r>
              <w:rPr>
                <w:rFonts w:ascii="Arial" w:hAnsi="Arial"/>
                <w:sz w:val="22"/>
                <w:szCs w:val="28"/>
              </w:rPr>
              <w:t>Print Mark Cross - Cutter</w:t>
            </w:r>
          </w:p>
        </w:tc>
      </w:tr>
      <w:tr w:rsidR="00A26F4D" w:rsidRPr="00407A3B" w14:paraId="4DC56FC3" w14:textId="77777777" w:rsidTr="00D03608">
        <w:trPr>
          <w:trHeight w:val="420"/>
        </w:trPr>
        <w:tc>
          <w:tcPr>
            <w:tcW w:w="2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09768E7" w14:textId="77777777" w:rsidR="00A26F4D" w:rsidRPr="00407A3B" w:rsidRDefault="00A26F4D" w:rsidP="003E4DDD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3116" w:type="dxa"/>
            <w:tcBorders>
              <w:lef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A049A5" w14:textId="77777777" w:rsidR="00A26F4D" w:rsidRPr="00407A3B" w:rsidRDefault="00A0061E" w:rsidP="003E4DDD">
            <w:pPr>
              <w:rPr>
                <w:rFonts w:ascii="Arial" w:hAnsi="Arial"/>
                <w:sz w:val="22"/>
                <w:szCs w:val="28"/>
              </w:rPr>
            </w:pPr>
            <w:r w:rsidRPr="00407A3B">
              <w:rPr>
                <w:rFonts w:ascii="Arial" w:hAnsi="Arial"/>
                <w:sz w:val="22"/>
                <w:szCs w:val="28"/>
              </w:rPr>
              <w:t>Machine Type</w:t>
            </w:r>
          </w:p>
        </w:tc>
        <w:tc>
          <w:tcPr>
            <w:tcW w:w="6334" w:type="dxa"/>
            <w:shd w:val="clear" w:color="auto" w:fill="auto"/>
            <w:vAlign w:val="center"/>
          </w:tcPr>
          <w:p w14:paraId="2F363614" w14:textId="58FA42C4" w:rsidR="00A26F4D" w:rsidRPr="00407A3B" w:rsidRDefault="00A26F4D" w:rsidP="00A26F4D">
            <w:pPr>
              <w:rPr>
                <w:rFonts w:ascii="Arial" w:hAnsi="Arial"/>
                <w:sz w:val="22"/>
                <w:szCs w:val="28"/>
              </w:rPr>
            </w:pPr>
          </w:p>
        </w:tc>
      </w:tr>
      <w:tr w:rsidR="003F31AC" w:rsidRPr="00407A3B" w14:paraId="00C3F695" w14:textId="77777777" w:rsidTr="00D03608">
        <w:trPr>
          <w:trHeight w:val="420"/>
        </w:trPr>
        <w:tc>
          <w:tcPr>
            <w:tcW w:w="2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A5D6528" w14:textId="77777777" w:rsidR="003F31AC" w:rsidRPr="00407A3B" w:rsidRDefault="003F31AC" w:rsidP="003E4DDD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3116" w:type="dxa"/>
            <w:tcBorders>
              <w:lef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FE76C9" w14:textId="77777777" w:rsidR="003F31AC" w:rsidRPr="00407A3B" w:rsidRDefault="003F31AC" w:rsidP="003E4DDD">
            <w:pPr>
              <w:rPr>
                <w:rFonts w:ascii="Arial" w:hAnsi="Arial"/>
                <w:sz w:val="22"/>
                <w:szCs w:val="28"/>
              </w:rPr>
            </w:pPr>
            <w:r w:rsidRPr="00407A3B">
              <w:rPr>
                <w:rFonts w:ascii="Arial" w:hAnsi="Arial"/>
                <w:sz w:val="22"/>
                <w:szCs w:val="28"/>
              </w:rPr>
              <w:t>Industry Type</w:t>
            </w:r>
          </w:p>
        </w:tc>
        <w:tc>
          <w:tcPr>
            <w:tcW w:w="6334" w:type="dxa"/>
            <w:shd w:val="clear" w:color="auto" w:fill="auto"/>
            <w:vAlign w:val="center"/>
          </w:tcPr>
          <w:p w14:paraId="4C1FF342" w14:textId="509EDFD0" w:rsidR="003F31AC" w:rsidRPr="00407A3B" w:rsidRDefault="002D6939" w:rsidP="00EB7227">
            <w:pPr>
              <w:rPr>
                <w:rFonts w:ascii="Arial" w:hAnsi="Arial"/>
                <w:sz w:val="22"/>
                <w:szCs w:val="28"/>
              </w:rPr>
            </w:pPr>
            <w:r>
              <w:rPr>
                <w:rFonts w:ascii="Arial" w:hAnsi="Arial"/>
                <w:sz w:val="22"/>
                <w:szCs w:val="28"/>
              </w:rPr>
              <w:t xml:space="preserve"> Textile Industry</w:t>
            </w:r>
          </w:p>
        </w:tc>
      </w:tr>
    </w:tbl>
    <w:p w14:paraId="78D7702B" w14:textId="77777777" w:rsidR="00B95DB2" w:rsidRPr="00D826A4" w:rsidRDefault="00B95DB2" w:rsidP="000E08AF">
      <w:pPr>
        <w:pStyle w:val="Caption"/>
        <w:rPr>
          <w:lang w:val="en-GB"/>
        </w:rPr>
      </w:pPr>
      <w:bookmarkStart w:id="1" w:name="_Toc349143408"/>
      <w:r w:rsidRPr="00D826A4">
        <w:rPr>
          <w:lang w:val="en-GB"/>
        </w:rPr>
        <w:t xml:space="preserve">Table </w:t>
      </w:r>
      <w:r w:rsidR="00EB7227" w:rsidRPr="00D826A4">
        <w:rPr>
          <w:lang w:val="en-GB"/>
        </w:rPr>
        <w:fldChar w:fldCharType="begin"/>
      </w:r>
      <w:r w:rsidR="00EB7227" w:rsidRPr="00D826A4">
        <w:rPr>
          <w:lang w:val="en-GB"/>
        </w:rPr>
        <w:instrText xml:space="preserve"> SEQ Table \* ARABIC </w:instrText>
      </w:r>
      <w:r w:rsidR="00EB7227" w:rsidRPr="00D826A4">
        <w:rPr>
          <w:lang w:val="en-GB"/>
        </w:rPr>
        <w:fldChar w:fldCharType="separate"/>
      </w:r>
      <w:r w:rsidR="00A013A5">
        <w:rPr>
          <w:noProof/>
          <w:lang w:val="en-GB"/>
        </w:rPr>
        <w:t>1</w:t>
      </w:r>
      <w:r w:rsidR="00EB7227" w:rsidRPr="00D826A4">
        <w:rPr>
          <w:lang w:val="en-GB"/>
        </w:rPr>
        <w:fldChar w:fldCharType="end"/>
      </w:r>
      <w:r w:rsidRPr="00D826A4">
        <w:rPr>
          <w:lang w:val="en-GB"/>
        </w:rPr>
        <w:t>: Project</w:t>
      </w:r>
      <w:bookmarkEnd w:id="1"/>
    </w:p>
    <w:p w14:paraId="7BF70ABE" w14:textId="77777777" w:rsidR="006E6694" w:rsidRPr="00D826A4" w:rsidRDefault="006E6694" w:rsidP="00204B5A">
      <w:pPr>
        <w:pStyle w:val="berschriftNum1"/>
        <w:rPr>
          <w:lang w:val="en-GB"/>
        </w:rPr>
      </w:pPr>
      <w:r w:rsidRPr="00D826A4">
        <w:rPr>
          <w:lang w:val="en-GB"/>
        </w:rPr>
        <w:t>Versions</w:t>
      </w:r>
      <w:bookmarkEnd w:id="0"/>
      <w:r w:rsidRPr="00D826A4">
        <w:rPr>
          <w:lang w:val="en-GB"/>
        </w:rPr>
        <w:fldChar w:fldCharType="begin"/>
      </w:r>
      <w:r w:rsidRPr="00D826A4">
        <w:rPr>
          <w:lang w:val="en-GB"/>
        </w:rPr>
        <w:instrText xml:space="preserve"> XE "</w:instrText>
      </w:r>
      <w:r w:rsidR="00724C87" w:rsidRPr="00D826A4">
        <w:rPr>
          <w:lang w:val="en-GB"/>
        </w:rPr>
        <w:instrText>Versions</w:instrText>
      </w:r>
      <w:r w:rsidRPr="00D826A4">
        <w:rPr>
          <w:lang w:val="en-GB"/>
        </w:rPr>
        <w:instrText xml:space="preserve">" </w:instrText>
      </w:r>
      <w:r w:rsidRPr="00D826A4">
        <w:rPr>
          <w:lang w:val="en-GB"/>
        </w:rPr>
        <w:fldChar w:fldCharType="end"/>
      </w:r>
    </w:p>
    <w:tbl>
      <w:tblPr>
        <w:tblW w:w="9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776"/>
        <w:gridCol w:w="1440"/>
        <w:gridCol w:w="2887"/>
        <w:gridCol w:w="2614"/>
        <w:gridCol w:w="1699"/>
      </w:tblGrid>
      <w:tr w:rsidR="00A26F4D" w:rsidRPr="00D826A4" w14:paraId="7C409F3E" w14:textId="77777777" w:rsidTr="00D03608">
        <w:trPr>
          <w:tblHeader/>
        </w:trPr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6420C5" w14:textId="77777777" w:rsidR="00A26F4D" w:rsidRPr="00D826A4" w:rsidRDefault="00A26F4D">
            <w:pPr>
              <w:pStyle w:val="TabelleKopf"/>
              <w:rPr>
                <w:lang w:val="en-GB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F4A083F" w14:textId="77777777" w:rsidR="00A26F4D" w:rsidRPr="00D826A4" w:rsidRDefault="00A26F4D">
            <w:pPr>
              <w:pStyle w:val="TabelleKopf"/>
              <w:rPr>
                <w:lang w:val="en-GB"/>
              </w:rPr>
            </w:pPr>
            <w:r w:rsidRPr="00D826A4">
              <w:rPr>
                <w:lang w:val="en-GB"/>
              </w:rPr>
              <w:t>Version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62B3B31" w14:textId="77777777" w:rsidR="00A26F4D" w:rsidRPr="00D826A4" w:rsidRDefault="00A26F4D">
            <w:pPr>
              <w:pStyle w:val="TabelleKopf"/>
              <w:rPr>
                <w:lang w:val="en-GB"/>
              </w:rPr>
            </w:pPr>
            <w:r w:rsidRPr="00D826A4">
              <w:rPr>
                <w:lang w:val="en-GB"/>
              </w:rPr>
              <w:t>Date</w:t>
            </w:r>
          </w:p>
        </w:tc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38AACA1" w14:textId="77777777" w:rsidR="00A26F4D" w:rsidRPr="00D826A4" w:rsidRDefault="00A26F4D">
            <w:pPr>
              <w:pStyle w:val="TabelleKopf"/>
              <w:rPr>
                <w:lang w:val="en-GB"/>
              </w:rPr>
            </w:pPr>
            <w:r w:rsidRPr="00D826A4">
              <w:rPr>
                <w:lang w:val="en-GB"/>
              </w:rPr>
              <w:t>Comment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A0D708F" w14:textId="77777777" w:rsidR="00A26F4D" w:rsidRPr="00D826A4" w:rsidRDefault="00A26F4D" w:rsidP="00A26F4D">
            <w:pPr>
              <w:pStyle w:val="TabelleKopf"/>
              <w:rPr>
                <w:lang w:val="en-GB"/>
              </w:rPr>
            </w:pPr>
            <w:r w:rsidRPr="00D826A4">
              <w:rPr>
                <w:lang w:val="en-GB"/>
              </w:rPr>
              <w:t>Corresponding Project Name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0A3F026" w14:textId="77777777" w:rsidR="00A26F4D" w:rsidRPr="00D826A4" w:rsidRDefault="00A26F4D">
            <w:pPr>
              <w:pStyle w:val="TabelleKopf"/>
              <w:rPr>
                <w:lang w:val="en-GB"/>
              </w:rPr>
            </w:pPr>
            <w:r w:rsidRPr="00D826A4">
              <w:rPr>
                <w:lang w:val="en-GB"/>
              </w:rPr>
              <w:t>Edited by</w:t>
            </w:r>
          </w:p>
        </w:tc>
      </w:tr>
      <w:tr w:rsidR="00A26F4D" w:rsidRPr="00D826A4" w14:paraId="6CD8BDFD" w14:textId="77777777" w:rsidTr="00D03608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</w:tcBorders>
          </w:tcPr>
          <w:p w14:paraId="562A0BA0" w14:textId="77777777" w:rsidR="00A26F4D" w:rsidRPr="00D826A4" w:rsidRDefault="00A26F4D">
            <w:pPr>
              <w:pStyle w:val="Tabelle"/>
              <w:rPr>
                <w:lang w:val="en-GB"/>
              </w:rPr>
            </w:pPr>
            <w:bookmarkStart w:id="2" w:name="Author" w:colFirst="4" w:colLast="4"/>
            <w:bookmarkStart w:id="3" w:name="Date" w:colFirst="2" w:colLast="2"/>
          </w:p>
        </w:tc>
        <w:tc>
          <w:tcPr>
            <w:tcW w:w="776" w:type="dxa"/>
            <w:tcBorders>
              <w:top w:val="single" w:sz="4" w:space="0" w:color="auto"/>
            </w:tcBorders>
          </w:tcPr>
          <w:p w14:paraId="260CEDF1" w14:textId="77777777" w:rsidR="00A26F4D" w:rsidRPr="00D826A4" w:rsidRDefault="00A26F4D">
            <w:pPr>
              <w:pStyle w:val="Tabelle"/>
              <w:rPr>
                <w:lang w:val="en-GB"/>
              </w:rPr>
            </w:pPr>
            <w:r w:rsidRPr="00D826A4">
              <w:rPr>
                <w:lang w:val="en-GB"/>
              </w:rPr>
              <w:t>1.0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5910F0D8" w14:textId="0D8E7EEF" w:rsidR="00A26F4D" w:rsidRPr="00D826A4" w:rsidRDefault="00BD59F4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12/12/2023</w:t>
            </w:r>
          </w:p>
        </w:tc>
        <w:tc>
          <w:tcPr>
            <w:tcW w:w="2887" w:type="dxa"/>
            <w:tcBorders>
              <w:top w:val="single" w:sz="4" w:space="0" w:color="auto"/>
            </w:tcBorders>
          </w:tcPr>
          <w:p w14:paraId="79F47471" w14:textId="412C85B8" w:rsidR="00A26F4D" w:rsidRPr="00D826A4" w:rsidRDefault="00BD59F4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First Version</w:t>
            </w:r>
          </w:p>
        </w:tc>
        <w:tc>
          <w:tcPr>
            <w:tcW w:w="2614" w:type="dxa"/>
            <w:tcBorders>
              <w:top w:val="single" w:sz="4" w:space="0" w:color="auto"/>
            </w:tcBorders>
          </w:tcPr>
          <w:p w14:paraId="32241B6C" w14:textId="3944B421" w:rsidR="00A26F4D" w:rsidRPr="00D826A4" w:rsidRDefault="00BD59F4" w:rsidP="00A26F4D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V1</w:t>
            </w:r>
          </w:p>
        </w:tc>
        <w:tc>
          <w:tcPr>
            <w:tcW w:w="1699" w:type="dxa"/>
            <w:tcBorders>
              <w:top w:val="single" w:sz="4" w:space="0" w:color="auto"/>
            </w:tcBorders>
          </w:tcPr>
          <w:p w14:paraId="2E3CC831" w14:textId="77777777" w:rsidR="00A26F4D" w:rsidRPr="00D826A4" w:rsidRDefault="00A26F4D">
            <w:pPr>
              <w:pStyle w:val="Tabelle"/>
              <w:rPr>
                <w:lang w:val="en-GB"/>
              </w:rPr>
            </w:pPr>
          </w:p>
        </w:tc>
      </w:tr>
      <w:bookmarkEnd w:id="2"/>
      <w:bookmarkEnd w:id="3"/>
      <w:tr w:rsidR="00A26F4D" w:rsidRPr="00D826A4" w14:paraId="5FB1A623" w14:textId="77777777" w:rsidTr="002A047F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</w:tcBorders>
          </w:tcPr>
          <w:p w14:paraId="51FD89F8" w14:textId="77777777" w:rsidR="00A26F4D" w:rsidRPr="00D826A4" w:rsidRDefault="00A26F4D">
            <w:pPr>
              <w:pStyle w:val="Tabelle"/>
              <w:rPr>
                <w:lang w:val="en-GB"/>
              </w:rPr>
            </w:pPr>
          </w:p>
        </w:tc>
        <w:tc>
          <w:tcPr>
            <w:tcW w:w="776" w:type="dxa"/>
          </w:tcPr>
          <w:p w14:paraId="06A2E110" w14:textId="52573DA7" w:rsidR="00A26F4D" w:rsidRPr="00D826A4" w:rsidRDefault="00BD59F4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2.0</w:t>
            </w:r>
          </w:p>
        </w:tc>
        <w:tc>
          <w:tcPr>
            <w:tcW w:w="1440" w:type="dxa"/>
          </w:tcPr>
          <w:p w14:paraId="31A0E0DB" w14:textId="5CDF9359" w:rsidR="00A26F4D" w:rsidRPr="00D826A4" w:rsidRDefault="00BD59F4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14/12/2023</w:t>
            </w:r>
          </w:p>
        </w:tc>
        <w:tc>
          <w:tcPr>
            <w:tcW w:w="2887" w:type="dxa"/>
          </w:tcPr>
          <w:p w14:paraId="03DEF453" w14:textId="2194DF28" w:rsidR="00A26F4D" w:rsidRPr="00D826A4" w:rsidRDefault="00BD59F4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Second Version</w:t>
            </w:r>
          </w:p>
        </w:tc>
        <w:tc>
          <w:tcPr>
            <w:tcW w:w="2614" w:type="dxa"/>
          </w:tcPr>
          <w:p w14:paraId="1B4FC190" w14:textId="74EFE7F0" w:rsidR="00A26F4D" w:rsidRPr="00D826A4" w:rsidRDefault="00BD59F4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V2</w:t>
            </w:r>
          </w:p>
        </w:tc>
        <w:tc>
          <w:tcPr>
            <w:tcW w:w="1699" w:type="dxa"/>
          </w:tcPr>
          <w:p w14:paraId="5DC167A2" w14:textId="77777777" w:rsidR="00A26F4D" w:rsidRPr="00D826A4" w:rsidRDefault="00A26F4D">
            <w:pPr>
              <w:pStyle w:val="Tabelle"/>
              <w:rPr>
                <w:lang w:val="en-GB"/>
              </w:rPr>
            </w:pPr>
          </w:p>
        </w:tc>
      </w:tr>
      <w:tr w:rsidR="00A26F4D" w:rsidRPr="00D826A4" w14:paraId="2FB9B3C8" w14:textId="77777777" w:rsidTr="002A047F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</w:tcBorders>
          </w:tcPr>
          <w:p w14:paraId="3D3F8952" w14:textId="77777777" w:rsidR="00A26F4D" w:rsidRPr="00D826A4" w:rsidRDefault="00A26F4D">
            <w:pPr>
              <w:pStyle w:val="Tabelle"/>
              <w:rPr>
                <w:lang w:val="en-GB"/>
              </w:rPr>
            </w:pPr>
          </w:p>
        </w:tc>
        <w:tc>
          <w:tcPr>
            <w:tcW w:w="776" w:type="dxa"/>
          </w:tcPr>
          <w:p w14:paraId="4983EB40" w14:textId="2481F5D3" w:rsidR="00A26F4D" w:rsidRPr="00D826A4" w:rsidRDefault="00BD59F4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3.0</w:t>
            </w:r>
          </w:p>
        </w:tc>
        <w:tc>
          <w:tcPr>
            <w:tcW w:w="1440" w:type="dxa"/>
          </w:tcPr>
          <w:p w14:paraId="64E4D5A2" w14:textId="00302A16" w:rsidR="00A26F4D" w:rsidRPr="00D826A4" w:rsidRDefault="00BD59F4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17/12/2023</w:t>
            </w:r>
          </w:p>
        </w:tc>
        <w:tc>
          <w:tcPr>
            <w:tcW w:w="2887" w:type="dxa"/>
          </w:tcPr>
          <w:p w14:paraId="39E48A75" w14:textId="42399386" w:rsidR="00A26F4D" w:rsidRPr="00D826A4" w:rsidRDefault="00BD59F4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Final Version</w:t>
            </w:r>
          </w:p>
        </w:tc>
        <w:tc>
          <w:tcPr>
            <w:tcW w:w="2614" w:type="dxa"/>
          </w:tcPr>
          <w:p w14:paraId="0FA085D8" w14:textId="04188EE0" w:rsidR="00A26F4D" w:rsidRPr="00D826A4" w:rsidRDefault="00BD59F4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V3</w:t>
            </w:r>
          </w:p>
        </w:tc>
        <w:tc>
          <w:tcPr>
            <w:tcW w:w="1699" w:type="dxa"/>
          </w:tcPr>
          <w:p w14:paraId="1C3B730E" w14:textId="77777777" w:rsidR="00A26F4D" w:rsidRPr="00D826A4" w:rsidRDefault="00A26F4D">
            <w:pPr>
              <w:pStyle w:val="Tabelle"/>
              <w:rPr>
                <w:lang w:val="en-GB"/>
              </w:rPr>
            </w:pPr>
          </w:p>
        </w:tc>
      </w:tr>
      <w:tr w:rsidR="00A26F4D" w:rsidRPr="00D826A4" w14:paraId="6CD7AB9A" w14:textId="77777777" w:rsidTr="002A047F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</w:tcBorders>
          </w:tcPr>
          <w:p w14:paraId="0232D561" w14:textId="77777777" w:rsidR="00A26F4D" w:rsidRPr="00D826A4" w:rsidRDefault="00A26F4D">
            <w:pPr>
              <w:pStyle w:val="Tabelle"/>
              <w:rPr>
                <w:lang w:val="en-GB"/>
              </w:rPr>
            </w:pPr>
          </w:p>
        </w:tc>
        <w:tc>
          <w:tcPr>
            <w:tcW w:w="776" w:type="dxa"/>
          </w:tcPr>
          <w:p w14:paraId="733095EB" w14:textId="77777777" w:rsidR="00A26F4D" w:rsidRPr="00D826A4" w:rsidRDefault="00A26F4D">
            <w:pPr>
              <w:pStyle w:val="Tabelle"/>
              <w:rPr>
                <w:lang w:val="en-GB"/>
              </w:rPr>
            </w:pPr>
          </w:p>
        </w:tc>
        <w:tc>
          <w:tcPr>
            <w:tcW w:w="1440" w:type="dxa"/>
          </w:tcPr>
          <w:p w14:paraId="29F4549B" w14:textId="77777777" w:rsidR="00A26F4D" w:rsidRPr="00D826A4" w:rsidRDefault="00A26F4D">
            <w:pPr>
              <w:pStyle w:val="Tabelle"/>
              <w:rPr>
                <w:lang w:val="en-GB"/>
              </w:rPr>
            </w:pPr>
          </w:p>
        </w:tc>
        <w:tc>
          <w:tcPr>
            <w:tcW w:w="2887" w:type="dxa"/>
          </w:tcPr>
          <w:p w14:paraId="1D5E8F02" w14:textId="77777777" w:rsidR="00A26F4D" w:rsidRPr="00D826A4" w:rsidRDefault="00A26F4D">
            <w:pPr>
              <w:pStyle w:val="Tabelle"/>
              <w:rPr>
                <w:lang w:val="en-GB"/>
              </w:rPr>
            </w:pPr>
          </w:p>
        </w:tc>
        <w:tc>
          <w:tcPr>
            <w:tcW w:w="2614" w:type="dxa"/>
          </w:tcPr>
          <w:p w14:paraId="4FA10B41" w14:textId="77777777" w:rsidR="00A26F4D" w:rsidRPr="00D826A4" w:rsidRDefault="00A26F4D">
            <w:pPr>
              <w:pStyle w:val="Tabelle"/>
              <w:rPr>
                <w:lang w:val="en-GB"/>
              </w:rPr>
            </w:pPr>
          </w:p>
        </w:tc>
        <w:tc>
          <w:tcPr>
            <w:tcW w:w="1699" w:type="dxa"/>
          </w:tcPr>
          <w:p w14:paraId="70399A0C" w14:textId="77777777" w:rsidR="00A26F4D" w:rsidRPr="00D826A4" w:rsidRDefault="00A26F4D">
            <w:pPr>
              <w:pStyle w:val="Tabelle"/>
              <w:rPr>
                <w:lang w:val="en-GB"/>
              </w:rPr>
            </w:pPr>
          </w:p>
        </w:tc>
      </w:tr>
    </w:tbl>
    <w:p w14:paraId="28DF2CDB" w14:textId="77777777" w:rsidR="00184352" w:rsidRPr="00D826A4" w:rsidRDefault="00184352" w:rsidP="00184352">
      <w:pPr>
        <w:pStyle w:val="Caption"/>
        <w:rPr>
          <w:lang w:val="en-GB"/>
        </w:rPr>
      </w:pPr>
      <w:bookmarkStart w:id="4" w:name="_Toc349143409"/>
      <w:r w:rsidRPr="00D826A4">
        <w:rPr>
          <w:lang w:val="en-GB"/>
        </w:rPr>
        <w:t xml:space="preserve">Table </w:t>
      </w:r>
      <w:r w:rsidR="00EB7227" w:rsidRPr="00D826A4">
        <w:rPr>
          <w:lang w:val="en-GB"/>
        </w:rPr>
        <w:fldChar w:fldCharType="begin"/>
      </w:r>
      <w:r w:rsidR="00EB7227" w:rsidRPr="00D826A4">
        <w:rPr>
          <w:lang w:val="en-GB"/>
        </w:rPr>
        <w:instrText xml:space="preserve"> SEQ Table \* ARABIC </w:instrText>
      </w:r>
      <w:r w:rsidR="00EB7227" w:rsidRPr="00D826A4">
        <w:rPr>
          <w:lang w:val="en-GB"/>
        </w:rPr>
        <w:fldChar w:fldCharType="separate"/>
      </w:r>
      <w:r w:rsidR="00A013A5">
        <w:rPr>
          <w:noProof/>
          <w:lang w:val="en-GB"/>
        </w:rPr>
        <w:t>2</w:t>
      </w:r>
      <w:r w:rsidR="00EB7227" w:rsidRPr="00D826A4">
        <w:rPr>
          <w:lang w:val="en-GB"/>
        </w:rPr>
        <w:fldChar w:fldCharType="end"/>
      </w:r>
      <w:r w:rsidRPr="00D826A4">
        <w:rPr>
          <w:lang w:val="en-GB"/>
        </w:rPr>
        <w:t>: Versions</w:t>
      </w:r>
      <w:bookmarkEnd w:id="4"/>
    </w:p>
    <w:p w14:paraId="613315BE" w14:textId="77777777" w:rsidR="00184352" w:rsidRPr="00D826A4" w:rsidRDefault="00184352" w:rsidP="00184352">
      <w:pPr>
        <w:pStyle w:val="Caption"/>
        <w:rPr>
          <w:lang w:val="en-GB"/>
        </w:rPr>
      </w:pPr>
      <w:bookmarkStart w:id="5" w:name="_Toc349143410"/>
      <w:r w:rsidRPr="00D826A4">
        <w:rPr>
          <w:lang w:val="en-GB"/>
        </w:rPr>
        <w:t xml:space="preserve">Table </w:t>
      </w:r>
      <w:r w:rsidR="00EB7227" w:rsidRPr="00D826A4">
        <w:rPr>
          <w:lang w:val="en-GB"/>
        </w:rPr>
        <w:fldChar w:fldCharType="begin"/>
      </w:r>
      <w:r w:rsidR="00EB7227" w:rsidRPr="00D826A4">
        <w:rPr>
          <w:lang w:val="en-GB"/>
        </w:rPr>
        <w:instrText xml:space="preserve"> SEQ Table \* ARABIC </w:instrText>
      </w:r>
      <w:r w:rsidR="00EB7227" w:rsidRPr="00D826A4">
        <w:rPr>
          <w:lang w:val="en-GB"/>
        </w:rPr>
        <w:fldChar w:fldCharType="separate"/>
      </w:r>
      <w:r w:rsidR="00A013A5">
        <w:rPr>
          <w:noProof/>
          <w:lang w:val="en-GB"/>
        </w:rPr>
        <w:t>3</w:t>
      </w:r>
      <w:r w:rsidR="00EB7227" w:rsidRPr="00D826A4">
        <w:rPr>
          <w:lang w:val="en-GB"/>
        </w:rPr>
        <w:fldChar w:fldCharType="end"/>
      </w:r>
      <w:r w:rsidRPr="00D826A4">
        <w:rPr>
          <w:lang w:val="en-GB"/>
        </w:rPr>
        <w:t>: Distribution</w:t>
      </w:r>
      <w:bookmarkEnd w:id="5"/>
    </w:p>
    <w:p w14:paraId="7FD6107B" w14:textId="77777777" w:rsidR="00407A3B" w:rsidRPr="00407A3B" w:rsidRDefault="00407A3B" w:rsidP="00407A3B"/>
    <w:p w14:paraId="5243458E" w14:textId="77777777" w:rsidR="006E6694" w:rsidRPr="00D826A4" w:rsidRDefault="00F45908" w:rsidP="00204B5A">
      <w:pPr>
        <w:pStyle w:val="berschriftNum1"/>
        <w:rPr>
          <w:lang w:val="en-GB"/>
        </w:rPr>
      </w:pPr>
      <w:r w:rsidRPr="00D826A4">
        <w:rPr>
          <w:lang w:val="en-GB"/>
        </w:rPr>
        <w:t>Table of C</w:t>
      </w:r>
      <w:r w:rsidR="00870C5E" w:rsidRPr="00D826A4">
        <w:rPr>
          <w:lang w:val="en-GB"/>
        </w:rPr>
        <w:t>ontents</w:t>
      </w:r>
      <w:r w:rsidR="006E6694" w:rsidRPr="00D826A4">
        <w:rPr>
          <w:lang w:val="en-GB"/>
        </w:rPr>
        <w:fldChar w:fldCharType="begin"/>
      </w:r>
      <w:r w:rsidR="006E6694" w:rsidRPr="00D826A4">
        <w:rPr>
          <w:lang w:val="en-GB"/>
        </w:rPr>
        <w:instrText xml:space="preserve"> XE "</w:instrText>
      </w:r>
      <w:r w:rsidR="00724C87" w:rsidRPr="00D826A4">
        <w:rPr>
          <w:lang w:val="en-GB"/>
        </w:rPr>
        <w:instrText>Table of Contents</w:instrText>
      </w:r>
      <w:r w:rsidR="006E6694" w:rsidRPr="00D826A4">
        <w:rPr>
          <w:lang w:val="en-GB"/>
        </w:rPr>
        <w:instrText xml:space="preserve">" </w:instrText>
      </w:r>
      <w:r w:rsidR="006E6694" w:rsidRPr="00D826A4">
        <w:rPr>
          <w:lang w:val="en-GB"/>
        </w:rPr>
        <w:fldChar w:fldCharType="end"/>
      </w:r>
    </w:p>
    <w:p w14:paraId="79D030A0" w14:textId="77777777" w:rsidR="00DA6654" w:rsidRDefault="006E6694">
      <w:pPr>
        <w:pStyle w:val="TOC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r w:rsidRPr="00D826A4">
        <w:rPr>
          <w:b w:val="0"/>
          <w:lang w:val="en-GB"/>
        </w:rPr>
        <w:fldChar w:fldCharType="begin"/>
      </w:r>
      <w:r w:rsidRPr="00D826A4">
        <w:rPr>
          <w:b w:val="0"/>
          <w:lang w:val="en-GB"/>
        </w:rPr>
        <w:instrText xml:space="preserve"> TOC \o "1-5" </w:instrText>
      </w:r>
      <w:r w:rsidRPr="00D826A4">
        <w:rPr>
          <w:b w:val="0"/>
          <w:lang w:val="en-GB"/>
        </w:rPr>
        <w:fldChar w:fldCharType="separate"/>
      </w:r>
      <w:r w:rsidR="00DA6654" w:rsidRPr="00214125">
        <w:rPr>
          <w:noProof/>
          <w:lang w:val="en-GB"/>
        </w:rPr>
        <w:t>1</w:t>
      </w:r>
      <w:r w:rsidR="00DA6654"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  <w:tab/>
      </w:r>
      <w:r w:rsidR="00DA6654" w:rsidRPr="00214125">
        <w:rPr>
          <w:noProof/>
          <w:lang w:val="en-GB"/>
        </w:rPr>
        <w:t>Requirement / Specification for Project</w:t>
      </w:r>
      <w:r w:rsidR="00DA6654">
        <w:rPr>
          <w:noProof/>
        </w:rPr>
        <w:tab/>
      </w:r>
      <w:r w:rsidR="00DA6654">
        <w:rPr>
          <w:noProof/>
        </w:rPr>
        <w:fldChar w:fldCharType="begin"/>
      </w:r>
      <w:r w:rsidR="00DA6654">
        <w:rPr>
          <w:noProof/>
        </w:rPr>
        <w:instrText xml:space="preserve"> PAGEREF _Toc349143435 \h </w:instrText>
      </w:r>
      <w:r w:rsidR="00DA6654">
        <w:rPr>
          <w:noProof/>
        </w:rPr>
      </w:r>
      <w:r w:rsidR="00DA6654">
        <w:rPr>
          <w:noProof/>
        </w:rPr>
        <w:fldChar w:fldCharType="separate"/>
      </w:r>
      <w:r w:rsidR="00DA6654">
        <w:rPr>
          <w:noProof/>
        </w:rPr>
        <w:t>4</w:t>
      </w:r>
      <w:r w:rsidR="00DA6654">
        <w:rPr>
          <w:noProof/>
        </w:rPr>
        <w:fldChar w:fldCharType="end"/>
      </w:r>
    </w:p>
    <w:p w14:paraId="42E65460" w14:textId="77777777" w:rsidR="00DA6654" w:rsidRDefault="00DA6654">
      <w:pPr>
        <w:pStyle w:val="TOC2"/>
        <w:tabs>
          <w:tab w:val="left" w:pos="92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14125">
        <w:rPr>
          <w:noProof/>
          <w:lang w:val="en-GB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14125">
        <w:rPr>
          <w:noProof/>
          <w:lang w:val="en-GB"/>
        </w:rPr>
        <w:t>Objective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_Toc349143436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93FB03C" w14:textId="77777777" w:rsidR="00DA6654" w:rsidRDefault="00DA6654">
      <w:pPr>
        <w:pStyle w:val="TOC2"/>
        <w:tabs>
          <w:tab w:val="left" w:pos="92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14125">
        <w:rPr>
          <w:noProof/>
          <w:lang w:val="en-GB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14125">
        <w:rPr>
          <w:noProof/>
          <w:lang w:val="en-GB"/>
        </w:rPr>
        <w:t>Non Objective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_Toc349143437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B589A9B" w14:textId="77777777" w:rsidR="00DA6654" w:rsidRDefault="00DA6654">
      <w:pPr>
        <w:pStyle w:val="TOC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r w:rsidRPr="00214125">
        <w:rPr>
          <w:noProof/>
          <w:lang w:val="en-GB"/>
        </w:rPr>
        <w:t>2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  <w:tab/>
      </w:r>
      <w:r w:rsidRPr="00214125">
        <w:rPr>
          <w:noProof/>
          <w:lang w:val="en-GB"/>
        </w:rPr>
        <w:t>Hardware Schematic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_Toc349143438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12FF79C" w14:textId="77777777" w:rsidR="00DA6654" w:rsidRDefault="00DA6654">
      <w:pPr>
        <w:pStyle w:val="TOC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r w:rsidRPr="00214125">
        <w:rPr>
          <w:noProof/>
          <w:lang w:val="en-GB"/>
        </w:rPr>
        <w:t>3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  <w:tab/>
      </w:r>
      <w:r w:rsidRPr="00214125">
        <w:rPr>
          <w:noProof/>
          <w:lang w:val="en-GB"/>
        </w:rPr>
        <w:t>Machine Details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_Toc349143439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83B0A91" w14:textId="77777777" w:rsidR="00DA6654" w:rsidRDefault="00DA6654">
      <w:pPr>
        <w:pStyle w:val="TOC2"/>
        <w:tabs>
          <w:tab w:val="left" w:pos="92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14125">
        <w:rPr>
          <w:noProof/>
          <w:lang w:val="en-GB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14125">
        <w:rPr>
          <w:noProof/>
          <w:lang w:val="en-GB"/>
        </w:rPr>
        <w:t>Layout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_Toc349143440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C112FEC" w14:textId="607CCD17" w:rsidR="00DA6654" w:rsidRPr="00AF5829" w:rsidRDefault="00DA6654" w:rsidP="00AF5829">
      <w:pPr>
        <w:pStyle w:val="TOC2"/>
        <w:tabs>
          <w:tab w:val="left" w:pos="923"/>
        </w:tabs>
        <w:rPr>
          <w:noProof/>
          <w:lang w:val="en-GB"/>
        </w:rPr>
      </w:pPr>
      <w:r w:rsidRPr="00214125">
        <w:rPr>
          <w:noProof/>
          <w:lang w:val="en-GB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14125">
        <w:rPr>
          <w:noProof/>
          <w:lang w:val="en-GB"/>
        </w:rPr>
        <w:t>Units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_Toc349143441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A684301" w14:textId="77777777" w:rsidR="00DA6654" w:rsidRDefault="00DA6654">
      <w:pPr>
        <w:pStyle w:val="TOC3"/>
        <w:tabs>
          <w:tab w:val="left" w:pos="118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14125">
        <w:rPr>
          <w:noProof/>
          <w:lang w:val="en-GB"/>
        </w:rPr>
        <w:t>3.2.1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14125">
        <w:rPr>
          <w:noProof/>
          <w:lang w:val="en-GB"/>
        </w:rPr>
        <w:t>Unit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_Toc349143442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CDF6823" w14:textId="6C943F05" w:rsidR="00DA6654" w:rsidRDefault="00DA6654">
      <w:pPr>
        <w:pStyle w:val="TOC3"/>
        <w:tabs>
          <w:tab w:val="left" w:pos="118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14125">
        <w:rPr>
          <w:noProof/>
          <w:lang w:val="en-GB"/>
        </w:rPr>
        <w:t>3.2.2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14125">
        <w:rPr>
          <w:noProof/>
          <w:lang w:val="en-GB"/>
        </w:rPr>
        <w:t>Unit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_Toc349143443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1AADA56" w14:textId="77777777" w:rsidR="00DA6654" w:rsidRDefault="00DA6654">
      <w:pPr>
        <w:pStyle w:val="TOC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r w:rsidRPr="00214125">
        <w:rPr>
          <w:noProof/>
          <w:lang w:val="en-GB"/>
        </w:rPr>
        <w:t>4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  <w:tab/>
      </w:r>
      <w:r w:rsidRPr="00214125">
        <w:rPr>
          <w:noProof/>
          <w:lang w:val="en-GB"/>
        </w:rPr>
        <w:t>I/O List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_Toc349143444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286E3FE" w14:textId="77777777" w:rsidR="00DA6654" w:rsidRDefault="00DA6654">
      <w:pPr>
        <w:pStyle w:val="TOC3"/>
        <w:tabs>
          <w:tab w:val="left" w:pos="118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14125">
        <w:rPr>
          <w:noProof/>
          <w:lang w:val="en-GB"/>
        </w:rPr>
        <w:t>4.1.1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14125">
        <w:rPr>
          <w:noProof/>
          <w:lang w:val="en-GB"/>
        </w:rPr>
        <w:t>Digital input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_Toc349143445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BE55D72" w14:textId="77777777" w:rsidR="00DA6654" w:rsidRDefault="00DA6654">
      <w:pPr>
        <w:pStyle w:val="TOC4"/>
        <w:tabs>
          <w:tab w:val="left" w:pos="147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14125">
        <w:rPr>
          <w:noProof/>
          <w:lang w:val="en-GB"/>
        </w:rPr>
        <w:t>4.1.1.1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14125">
        <w:rPr>
          <w:noProof/>
          <w:lang w:val="en-GB"/>
        </w:rPr>
        <w:t>Module station 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_Toc349143446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93E8D8B" w14:textId="77777777" w:rsidR="00DA6654" w:rsidRDefault="00DA6654">
      <w:pPr>
        <w:pStyle w:val="TOC4"/>
        <w:tabs>
          <w:tab w:val="left" w:pos="147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14125">
        <w:rPr>
          <w:noProof/>
          <w:lang w:val="en-GB"/>
        </w:rPr>
        <w:lastRenderedPageBreak/>
        <w:t>4.1.1.2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14125">
        <w:rPr>
          <w:noProof/>
          <w:lang w:val="en-GB"/>
        </w:rPr>
        <w:t>Module station 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_Toc349143447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FC8F0FF" w14:textId="77777777" w:rsidR="00DA6654" w:rsidRDefault="00DA6654">
      <w:pPr>
        <w:pStyle w:val="TOC3"/>
        <w:tabs>
          <w:tab w:val="left" w:pos="118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14125">
        <w:rPr>
          <w:noProof/>
          <w:lang w:val="en-GB"/>
        </w:rPr>
        <w:t>4.1.2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14125">
        <w:rPr>
          <w:noProof/>
          <w:lang w:val="en-GB"/>
        </w:rPr>
        <w:t>Digital output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_Toc349143448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AD26F3B" w14:textId="77777777" w:rsidR="00DA6654" w:rsidRDefault="00DA6654">
      <w:pPr>
        <w:pStyle w:val="TOC4"/>
        <w:tabs>
          <w:tab w:val="left" w:pos="147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14125">
        <w:rPr>
          <w:noProof/>
          <w:lang w:val="en-GB"/>
        </w:rPr>
        <w:t>4.1.2.1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14125">
        <w:rPr>
          <w:noProof/>
          <w:lang w:val="en-GB"/>
        </w:rPr>
        <w:t>Module station 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_Toc349143449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602095E" w14:textId="77777777" w:rsidR="00DA6654" w:rsidRDefault="00DA6654">
      <w:pPr>
        <w:pStyle w:val="TOC4"/>
        <w:tabs>
          <w:tab w:val="left" w:pos="147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14125">
        <w:rPr>
          <w:noProof/>
          <w:lang w:val="en-GB"/>
        </w:rPr>
        <w:t>4.1.2.2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14125">
        <w:rPr>
          <w:noProof/>
          <w:lang w:val="en-GB"/>
        </w:rPr>
        <w:t>Module station 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_Toc349143450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72E3A4F" w14:textId="77777777" w:rsidR="00DA6654" w:rsidRDefault="00DA6654">
      <w:pPr>
        <w:pStyle w:val="TOC3"/>
        <w:tabs>
          <w:tab w:val="left" w:pos="118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14125">
        <w:rPr>
          <w:noProof/>
          <w:lang w:val="en-GB"/>
        </w:rPr>
        <w:t>4.1.3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14125">
        <w:rPr>
          <w:noProof/>
          <w:lang w:val="en-GB"/>
        </w:rPr>
        <w:t>Analog input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_Toc349143451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37FB667" w14:textId="77777777" w:rsidR="00DA6654" w:rsidRDefault="00DA6654">
      <w:pPr>
        <w:pStyle w:val="TOC4"/>
        <w:tabs>
          <w:tab w:val="left" w:pos="147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14125">
        <w:rPr>
          <w:noProof/>
          <w:lang w:val="en-GB"/>
        </w:rPr>
        <w:t>4.1.3.1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14125">
        <w:rPr>
          <w:noProof/>
          <w:lang w:val="en-GB"/>
        </w:rPr>
        <w:t>Module station 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_Toc349143452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5854EC1" w14:textId="77777777" w:rsidR="00DA6654" w:rsidRDefault="00DA6654">
      <w:pPr>
        <w:pStyle w:val="TOC4"/>
        <w:tabs>
          <w:tab w:val="left" w:pos="147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14125">
        <w:rPr>
          <w:noProof/>
          <w:lang w:val="en-GB"/>
        </w:rPr>
        <w:t>4.1.3.2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14125">
        <w:rPr>
          <w:noProof/>
          <w:lang w:val="en-GB"/>
        </w:rPr>
        <w:t>Module station 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_Toc349143453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62B2AF1" w14:textId="77777777" w:rsidR="00DA6654" w:rsidRDefault="00DA6654">
      <w:pPr>
        <w:pStyle w:val="TOC3"/>
        <w:tabs>
          <w:tab w:val="left" w:pos="118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14125">
        <w:rPr>
          <w:noProof/>
          <w:lang w:val="en-GB"/>
        </w:rPr>
        <w:t>4.1.4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14125">
        <w:rPr>
          <w:noProof/>
          <w:lang w:val="en-GB"/>
        </w:rPr>
        <w:t>Analog output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_Toc349143454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11B1772" w14:textId="77777777" w:rsidR="00DA6654" w:rsidRDefault="00DA6654">
      <w:pPr>
        <w:pStyle w:val="TOC4"/>
        <w:tabs>
          <w:tab w:val="left" w:pos="147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14125">
        <w:rPr>
          <w:noProof/>
          <w:lang w:val="en-GB"/>
        </w:rPr>
        <w:t>4.1.4.1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14125">
        <w:rPr>
          <w:noProof/>
          <w:lang w:val="en-GB"/>
        </w:rPr>
        <w:t>Module station 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_Toc349143455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75F5D95" w14:textId="77777777" w:rsidR="00DA6654" w:rsidRDefault="00DA6654">
      <w:pPr>
        <w:pStyle w:val="TOC4"/>
        <w:tabs>
          <w:tab w:val="left" w:pos="147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14125">
        <w:rPr>
          <w:noProof/>
          <w:lang w:val="en-GB"/>
        </w:rPr>
        <w:t>4.1.4.2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14125">
        <w:rPr>
          <w:noProof/>
          <w:lang w:val="en-GB"/>
        </w:rPr>
        <w:t>Module station 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_Toc349143456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0960FEB" w14:textId="77777777" w:rsidR="00DA6654" w:rsidRDefault="00DA6654">
      <w:pPr>
        <w:pStyle w:val="TOC3"/>
        <w:tabs>
          <w:tab w:val="left" w:pos="118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14125">
        <w:rPr>
          <w:noProof/>
          <w:lang w:val="en-GB"/>
        </w:rPr>
        <w:t>4.1.5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14125">
        <w:rPr>
          <w:noProof/>
          <w:lang w:val="en-GB"/>
        </w:rPr>
        <w:t>Analog temperature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_Toc349143457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7ED8EB4" w14:textId="77777777" w:rsidR="00DA6654" w:rsidRDefault="00DA6654">
      <w:pPr>
        <w:pStyle w:val="TOC4"/>
        <w:tabs>
          <w:tab w:val="left" w:pos="147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14125">
        <w:rPr>
          <w:noProof/>
          <w:lang w:val="en-GB"/>
        </w:rPr>
        <w:t>4.1.5.1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14125">
        <w:rPr>
          <w:noProof/>
          <w:lang w:val="en-GB"/>
        </w:rPr>
        <w:t>Module station 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_Toc349143458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F884B2F" w14:textId="77777777" w:rsidR="00DA6654" w:rsidRDefault="00DA6654">
      <w:pPr>
        <w:pStyle w:val="TOC4"/>
        <w:tabs>
          <w:tab w:val="left" w:pos="147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14125">
        <w:rPr>
          <w:noProof/>
          <w:lang w:val="en-GB"/>
        </w:rPr>
        <w:t>4.1.5.2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14125">
        <w:rPr>
          <w:noProof/>
          <w:lang w:val="en-GB"/>
        </w:rPr>
        <w:t>Module station 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_Toc349143459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AB921F8" w14:textId="77777777" w:rsidR="00DA6654" w:rsidRDefault="00DA6654">
      <w:pPr>
        <w:pStyle w:val="TOC3"/>
        <w:tabs>
          <w:tab w:val="left" w:pos="118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14125">
        <w:rPr>
          <w:noProof/>
          <w:lang w:val="en-GB"/>
        </w:rPr>
        <w:t>4.1.6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14125">
        <w:rPr>
          <w:noProof/>
          <w:lang w:val="en-GB"/>
        </w:rPr>
        <w:t>Special module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_Toc349143460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B58DD0A" w14:textId="77777777" w:rsidR="00DA6654" w:rsidRDefault="00DA6654">
      <w:pPr>
        <w:pStyle w:val="TOC4"/>
        <w:tabs>
          <w:tab w:val="left" w:pos="147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14125">
        <w:rPr>
          <w:noProof/>
          <w:lang w:val="en-GB"/>
        </w:rPr>
        <w:t>4.1.6.1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14125">
        <w:rPr>
          <w:noProof/>
          <w:lang w:val="en-GB"/>
        </w:rPr>
        <w:t>Special Module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_Toc349143461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B24C072" w14:textId="77777777" w:rsidR="00DA6654" w:rsidRDefault="00DA6654">
      <w:pPr>
        <w:pStyle w:val="TOC4"/>
        <w:tabs>
          <w:tab w:val="left" w:pos="147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14125">
        <w:rPr>
          <w:noProof/>
          <w:lang w:val="en-GB"/>
        </w:rPr>
        <w:t>4.1.6.2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14125">
        <w:rPr>
          <w:noProof/>
          <w:lang w:val="en-GB"/>
        </w:rPr>
        <w:t>Special Module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_Toc349143462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BF799F9" w14:textId="77777777" w:rsidR="00DA6654" w:rsidRDefault="00DA6654">
      <w:pPr>
        <w:pStyle w:val="TOC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r w:rsidRPr="00214125">
        <w:rPr>
          <w:noProof/>
          <w:lang w:val="en-GB"/>
        </w:rPr>
        <w:t>5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  <w:tab/>
      </w:r>
      <w:r w:rsidRPr="00214125">
        <w:rPr>
          <w:noProof/>
          <w:lang w:val="en-GB"/>
        </w:rPr>
        <w:t>Axis details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_Toc349143463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4DAC704" w14:textId="77777777" w:rsidR="00DA6654" w:rsidRDefault="00DA6654">
      <w:pPr>
        <w:pStyle w:val="TOC3"/>
        <w:tabs>
          <w:tab w:val="left" w:pos="118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14125">
        <w:rPr>
          <w:noProof/>
          <w:lang w:val="en-GB"/>
        </w:rPr>
        <w:t>5.1.1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14125">
        <w:rPr>
          <w:noProof/>
          <w:lang w:val="en-GB"/>
        </w:rPr>
        <w:t>Unit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_Toc349143464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811AB1D" w14:textId="77777777" w:rsidR="00DA6654" w:rsidRDefault="00DA6654">
      <w:pPr>
        <w:pStyle w:val="TOC3"/>
        <w:tabs>
          <w:tab w:val="left" w:pos="118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14125">
        <w:rPr>
          <w:noProof/>
          <w:lang w:val="en-GB"/>
        </w:rPr>
        <w:t>5.1.2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14125">
        <w:rPr>
          <w:noProof/>
          <w:lang w:val="en-GB"/>
        </w:rPr>
        <w:t>Unit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_Toc349143465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8DE3606" w14:textId="77777777" w:rsidR="00DA6654" w:rsidRDefault="00DA6654">
      <w:pPr>
        <w:pStyle w:val="TOC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r w:rsidRPr="00214125">
        <w:rPr>
          <w:noProof/>
          <w:lang w:val="en-GB"/>
        </w:rPr>
        <w:t>6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  <w:tab/>
      </w:r>
      <w:r w:rsidRPr="00214125">
        <w:rPr>
          <w:noProof/>
          <w:lang w:val="en-GB"/>
        </w:rPr>
        <w:t>Mode of operations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_Toc349143466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FCB70C1" w14:textId="77777777" w:rsidR="00DA6654" w:rsidRDefault="00DA6654">
      <w:pPr>
        <w:pStyle w:val="TOC2"/>
        <w:tabs>
          <w:tab w:val="left" w:pos="92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14125">
        <w:rPr>
          <w:noProof/>
          <w:lang w:val="en-GB"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14125">
        <w:rPr>
          <w:noProof/>
          <w:lang w:val="en-GB"/>
        </w:rPr>
        <w:t>Auto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_Toc349143467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9F2CD37" w14:textId="0A4A36E1" w:rsidR="00DA6654" w:rsidRDefault="00DA6654">
      <w:pPr>
        <w:pStyle w:val="TOC2"/>
        <w:tabs>
          <w:tab w:val="left" w:pos="92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</w:p>
    <w:p w14:paraId="72B7B77B" w14:textId="77777777" w:rsidR="00DA6654" w:rsidRDefault="00DA6654">
      <w:pPr>
        <w:pStyle w:val="TOC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r w:rsidRPr="00214125">
        <w:rPr>
          <w:noProof/>
          <w:lang w:val="en-GB"/>
        </w:rPr>
        <w:t>7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  <w:tab/>
      </w:r>
      <w:r w:rsidRPr="00214125">
        <w:rPr>
          <w:noProof/>
          <w:lang w:val="en-GB"/>
        </w:rPr>
        <w:t>Critical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_Toc349143474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D06D74F" w14:textId="77777777" w:rsidR="00DA6654" w:rsidRDefault="00DA6654">
      <w:pPr>
        <w:pStyle w:val="TOC2"/>
        <w:tabs>
          <w:tab w:val="left" w:pos="92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14125">
        <w:rPr>
          <w:noProof/>
          <w:lang w:val="en-GB"/>
        </w:rPr>
        <w:t>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14125">
        <w:rPr>
          <w:noProof/>
          <w:lang w:val="en-GB"/>
        </w:rPr>
        <w:t>Condition to be taken care to avoid mechanical damage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_Toc349143475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5A7E9B48" w14:textId="77777777" w:rsidR="00DA6654" w:rsidRDefault="00DA6654">
      <w:pPr>
        <w:pStyle w:val="TOC2"/>
        <w:tabs>
          <w:tab w:val="left" w:pos="92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14125">
        <w:rPr>
          <w:noProof/>
          <w:lang w:val="en-GB"/>
        </w:rPr>
        <w:t>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14125">
        <w:rPr>
          <w:noProof/>
          <w:lang w:val="en-GB"/>
        </w:rPr>
        <w:t>Condition to be taken care to avoid electrical / electronic damage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_Toc349143476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6181217" w14:textId="77777777" w:rsidR="00DA6654" w:rsidRDefault="00DA6654">
      <w:pPr>
        <w:pStyle w:val="TOC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r w:rsidRPr="00214125">
        <w:rPr>
          <w:noProof/>
          <w:lang w:val="en-GB"/>
        </w:rPr>
        <w:t>8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  <w:tab/>
      </w:r>
      <w:r w:rsidRPr="00214125">
        <w:rPr>
          <w:noProof/>
          <w:lang w:val="en-GB"/>
        </w:rPr>
        <w:t>List of Features required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_Toc349143477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247ADCA4" w14:textId="77777777" w:rsidR="00DA6654" w:rsidRDefault="00DA6654">
      <w:pPr>
        <w:pStyle w:val="TOC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r w:rsidRPr="00214125">
        <w:rPr>
          <w:noProof/>
          <w:lang w:val="en-GB"/>
        </w:rPr>
        <w:t>9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  <w:tab/>
      </w:r>
      <w:r w:rsidRPr="00214125">
        <w:rPr>
          <w:noProof/>
          <w:lang w:val="en-GB"/>
        </w:rPr>
        <w:t>Visualization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_Toc349143478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86F42B7" w14:textId="77777777" w:rsidR="00DA6654" w:rsidRDefault="00DA6654">
      <w:pPr>
        <w:pStyle w:val="TOC2"/>
        <w:tabs>
          <w:tab w:val="left" w:pos="92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14125">
        <w:rPr>
          <w:noProof/>
          <w:lang w:val="en-GB"/>
        </w:rPr>
        <w:t>9.1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14125">
        <w:rPr>
          <w:noProof/>
          <w:lang w:val="en-GB"/>
        </w:rPr>
        <w:t>Set Points (Input Fields)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_Toc349143479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7F5F36BA" w14:textId="77777777" w:rsidR="00DA6654" w:rsidRDefault="00DA6654">
      <w:pPr>
        <w:pStyle w:val="TOC2"/>
        <w:tabs>
          <w:tab w:val="left" w:pos="92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14125">
        <w:rPr>
          <w:noProof/>
          <w:lang w:val="en-GB"/>
        </w:rPr>
        <w:t>9.2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14125">
        <w:rPr>
          <w:noProof/>
          <w:lang w:val="en-GB"/>
        </w:rPr>
        <w:t>Monitoring Points (Output Fields)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_Toc349143480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2C36C05" w14:textId="77777777" w:rsidR="00DA6654" w:rsidRDefault="00DA6654">
      <w:pPr>
        <w:pStyle w:val="TOC2"/>
        <w:tabs>
          <w:tab w:val="left" w:pos="92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14125">
        <w:rPr>
          <w:noProof/>
          <w:lang w:val="en-GB"/>
        </w:rPr>
        <w:t>9.3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14125">
        <w:rPr>
          <w:noProof/>
          <w:lang w:val="en-GB"/>
        </w:rPr>
        <w:t>Alarm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_Toc349143481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E13A567" w14:textId="77777777" w:rsidR="00DA6654" w:rsidRDefault="00DA6654">
      <w:pPr>
        <w:pStyle w:val="TOC2"/>
        <w:tabs>
          <w:tab w:val="left" w:pos="92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14125">
        <w:rPr>
          <w:noProof/>
          <w:lang w:val="en-GB"/>
        </w:rPr>
        <w:t>9.4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14125">
        <w:rPr>
          <w:noProof/>
          <w:lang w:val="en-GB"/>
        </w:rPr>
        <w:t>Warning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_Toc349143482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72BD32FD" w14:textId="77777777" w:rsidR="00DA6654" w:rsidRDefault="00DA6654">
      <w:pPr>
        <w:pStyle w:val="TOC2"/>
        <w:tabs>
          <w:tab w:val="left" w:pos="92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14125">
        <w:rPr>
          <w:noProof/>
          <w:lang w:val="en-GB"/>
        </w:rPr>
        <w:t>9.5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14125">
        <w:rPr>
          <w:noProof/>
          <w:lang w:val="en-GB"/>
        </w:rPr>
        <w:t>Password Level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_Toc349143483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5F5A0B32" w14:textId="77777777" w:rsidR="00DA6654" w:rsidRDefault="00DA6654">
      <w:pPr>
        <w:pStyle w:val="TOC2"/>
        <w:tabs>
          <w:tab w:val="left" w:pos="92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14125">
        <w:rPr>
          <w:noProof/>
          <w:lang w:val="en-GB"/>
        </w:rPr>
        <w:t>9.6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14125">
        <w:rPr>
          <w:noProof/>
          <w:lang w:val="en-GB"/>
        </w:rPr>
        <w:t>Color Scheme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_Toc349143484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C6C5D99" w14:textId="77777777" w:rsidR="00DA6654" w:rsidRDefault="00DA6654">
      <w:pPr>
        <w:pStyle w:val="TOC1"/>
        <w:tabs>
          <w:tab w:val="left" w:pos="771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r w:rsidRPr="00214125">
        <w:rPr>
          <w:noProof/>
          <w:lang w:val="en-GB"/>
        </w:rPr>
        <w:t>10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  <w:tab/>
      </w:r>
      <w:r w:rsidRPr="00214125">
        <w:rPr>
          <w:noProof/>
          <w:lang w:val="en-GB"/>
        </w:rPr>
        <w:t>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_Toc349143485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044F87A9" w14:textId="77777777" w:rsidR="00DA6654" w:rsidRDefault="00DA6654">
      <w:pPr>
        <w:pStyle w:val="TOC1"/>
        <w:tabs>
          <w:tab w:val="left" w:pos="771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r w:rsidRPr="00214125">
        <w:rPr>
          <w:noProof/>
          <w:lang w:val="en-GB"/>
        </w:rPr>
        <w:t>11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  <w:tab/>
      </w:r>
      <w:r w:rsidRPr="00214125">
        <w:rPr>
          <w:noProof/>
          <w:lang w:val="en-GB"/>
        </w:rPr>
        <w:t>Working Hours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_Toc349143486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7A140009" w14:textId="77777777" w:rsidR="00DA6654" w:rsidRDefault="00DA6654">
      <w:pPr>
        <w:pStyle w:val="TOC1"/>
        <w:tabs>
          <w:tab w:val="left" w:pos="771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r w:rsidRPr="00214125">
        <w:rPr>
          <w:noProof/>
          <w:lang w:val="en-GB"/>
        </w:rPr>
        <w:t>12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  <w:tab/>
      </w:r>
      <w:r w:rsidRPr="00214125">
        <w:rPr>
          <w:noProof/>
          <w:lang w:val="en-GB"/>
        </w:rPr>
        <w:t>Planning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_Toc349143487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6C524876" w14:textId="77777777" w:rsidR="00DA6654" w:rsidRDefault="00DA6654">
      <w:pPr>
        <w:pStyle w:val="TOC1"/>
        <w:tabs>
          <w:tab w:val="left" w:pos="771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r w:rsidRPr="00214125">
        <w:rPr>
          <w:noProof/>
          <w:lang w:val="en-GB"/>
        </w:rPr>
        <w:t>13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  <w:tab/>
      </w:r>
      <w:r w:rsidRPr="00214125">
        <w:rPr>
          <w:noProof/>
          <w:lang w:val="en-GB"/>
        </w:rPr>
        <w:t>Acceptance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_Toc349143488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2BB2C5FD" w14:textId="77777777" w:rsidR="00DA6654" w:rsidRDefault="00DA6654">
      <w:pPr>
        <w:pStyle w:val="TOC1"/>
        <w:tabs>
          <w:tab w:val="left" w:pos="771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r w:rsidRPr="00214125">
        <w:rPr>
          <w:noProof/>
          <w:lang w:val="en-GB"/>
        </w:rPr>
        <w:t>14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  <w:tab/>
      </w:r>
      <w:r w:rsidRPr="00214125">
        <w:rPr>
          <w:noProof/>
          <w:lang w:val="en-GB"/>
        </w:rPr>
        <w:t>Table Index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_Toc349143489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04623CC7" w14:textId="77777777" w:rsidR="00DA6654" w:rsidRDefault="00DA6654">
      <w:pPr>
        <w:pStyle w:val="TOC1"/>
        <w:tabs>
          <w:tab w:val="left" w:pos="771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r w:rsidRPr="00214125">
        <w:rPr>
          <w:noProof/>
          <w:lang w:val="en-GB"/>
        </w:rPr>
        <w:t>15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  <w:tab/>
      </w:r>
      <w:r w:rsidRPr="00214125">
        <w:rPr>
          <w:noProof/>
          <w:lang w:val="en-GB"/>
        </w:rPr>
        <w:t>Index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_Toc349143490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47C244CE" w14:textId="77777777" w:rsidR="006E6694" w:rsidRPr="00D826A4" w:rsidRDefault="006E6694">
      <w:pPr>
        <w:pStyle w:val="FlietextEinzug"/>
        <w:rPr>
          <w:lang w:val="en-GB"/>
        </w:rPr>
      </w:pPr>
      <w:r w:rsidRPr="00D826A4">
        <w:rPr>
          <w:b/>
          <w:sz w:val="24"/>
          <w:lang w:val="en-GB"/>
        </w:rPr>
        <w:fldChar w:fldCharType="end"/>
      </w:r>
    </w:p>
    <w:p w14:paraId="02D67A9E" w14:textId="77777777" w:rsidR="009751AB" w:rsidRPr="00D826A4" w:rsidRDefault="009751AB" w:rsidP="00F6231E">
      <w:pPr>
        <w:pStyle w:val="Heading1"/>
        <w:rPr>
          <w:lang w:val="en-GB"/>
        </w:rPr>
        <w:sectPr w:rsidR="009751AB" w:rsidRPr="00D826A4" w:rsidSect="00E40592"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6" w:h="16838" w:code="9"/>
          <w:pgMar w:top="1728" w:right="1138" w:bottom="1440" w:left="1138" w:header="850" w:footer="677" w:gutter="0"/>
          <w:cols w:space="720"/>
          <w:docGrid w:linePitch="218"/>
        </w:sectPr>
      </w:pPr>
    </w:p>
    <w:p w14:paraId="792AA276" w14:textId="77777777" w:rsidR="00DC604D" w:rsidRPr="00D826A4" w:rsidRDefault="006E6694" w:rsidP="00F87446">
      <w:pPr>
        <w:pStyle w:val="Heading1"/>
        <w:rPr>
          <w:lang w:val="en-GB"/>
        </w:rPr>
      </w:pPr>
      <w:r w:rsidRPr="00D826A4">
        <w:rPr>
          <w:lang w:val="en-GB"/>
        </w:rPr>
        <w:br w:type="page"/>
      </w:r>
      <w:bookmarkStart w:id="6" w:name="_Toc349143435"/>
      <w:r w:rsidR="004D1429" w:rsidRPr="00D826A4">
        <w:rPr>
          <w:lang w:val="en-GB"/>
        </w:rPr>
        <w:lastRenderedPageBreak/>
        <w:t>Requirement / Specification for Project</w:t>
      </w:r>
      <w:bookmarkEnd w:id="6"/>
      <w:r w:rsidR="004355BA" w:rsidRPr="00D826A4">
        <w:rPr>
          <w:lang w:val="en-GB"/>
        </w:rPr>
        <w:fldChar w:fldCharType="begin"/>
      </w:r>
      <w:r w:rsidR="004355BA" w:rsidRPr="00D826A4">
        <w:rPr>
          <w:lang w:val="en-GB"/>
        </w:rPr>
        <w:instrText xml:space="preserve"> XE "</w:instrText>
      </w:r>
      <w:r w:rsidR="00A246DF" w:rsidRPr="00D826A4">
        <w:rPr>
          <w:lang w:val="en-GB"/>
        </w:rPr>
        <w:instrText>Requirement / Specification for Project</w:instrText>
      </w:r>
      <w:r w:rsidR="004355BA" w:rsidRPr="00D826A4">
        <w:rPr>
          <w:lang w:val="en-GB"/>
        </w:rPr>
        <w:instrText xml:space="preserve">" </w:instrText>
      </w:r>
      <w:r w:rsidR="004355BA" w:rsidRPr="00D826A4">
        <w:rPr>
          <w:lang w:val="en-GB"/>
        </w:rPr>
        <w:fldChar w:fldCharType="end"/>
      </w:r>
    </w:p>
    <w:p w14:paraId="73A7895E" w14:textId="77777777" w:rsidR="004D1429" w:rsidRPr="00D826A4" w:rsidRDefault="004D1429" w:rsidP="00DC604D">
      <w:pPr>
        <w:pStyle w:val="Heading2"/>
        <w:rPr>
          <w:lang w:val="en-GB"/>
        </w:rPr>
      </w:pPr>
      <w:bookmarkStart w:id="7" w:name="_Toc349143436"/>
      <w:r w:rsidRPr="00D826A4">
        <w:rPr>
          <w:lang w:val="en-GB"/>
        </w:rPr>
        <w:t>Objective</w:t>
      </w:r>
      <w:bookmarkEnd w:id="7"/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9326"/>
      </w:tblGrid>
      <w:tr w:rsidR="004D1429" w:rsidRPr="00D826A4" w14:paraId="2F8B95F1" w14:textId="77777777" w:rsidTr="00FF4A46">
        <w:trPr>
          <w:trHeight w:val="1960"/>
        </w:trPr>
        <w:tc>
          <w:tcPr>
            <w:tcW w:w="95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4DDFB1" w14:textId="1FD37601" w:rsidR="004D1429" w:rsidRPr="003960EE" w:rsidRDefault="000B12DA" w:rsidP="004D1429">
            <w:pPr>
              <w:pStyle w:val="FlietextEinzug"/>
              <w:ind w:left="0"/>
              <w:rPr>
                <w:sz w:val="28"/>
                <w:szCs w:val="28"/>
                <w:lang w:val="en-GB"/>
              </w:rPr>
            </w:pPr>
            <w:r w:rsidRPr="003960EE">
              <w:rPr>
                <w:sz w:val="28"/>
                <w:szCs w:val="28"/>
                <w:lang w:val="en-GB"/>
              </w:rPr>
              <w:t xml:space="preserve">To design an Automation Solution consisting </w:t>
            </w:r>
            <w:r w:rsidR="002D6939" w:rsidRPr="003960EE">
              <w:rPr>
                <w:sz w:val="28"/>
                <w:szCs w:val="28"/>
                <w:lang w:val="en-GB"/>
              </w:rPr>
              <w:t xml:space="preserve">of two </w:t>
            </w:r>
            <w:proofErr w:type="gramStart"/>
            <w:r w:rsidR="002D6939" w:rsidRPr="003960EE">
              <w:rPr>
                <w:sz w:val="28"/>
                <w:szCs w:val="28"/>
                <w:lang w:val="en-GB"/>
              </w:rPr>
              <w:t>axis</w:t>
            </w:r>
            <w:proofErr w:type="gramEnd"/>
            <w:r w:rsidR="002D6939" w:rsidRPr="003960EE">
              <w:rPr>
                <w:sz w:val="28"/>
                <w:szCs w:val="28"/>
                <w:lang w:val="en-GB"/>
              </w:rPr>
              <w:t xml:space="preserve"> for detecting print mark and cutting the product the as per the length give</w:t>
            </w:r>
            <w:r w:rsidR="003960EE">
              <w:rPr>
                <w:sz w:val="28"/>
                <w:szCs w:val="28"/>
                <w:lang w:val="en-GB"/>
              </w:rPr>
              <w:t>n.</w:t>
            </w:r>
          </w:p>
        </w:tc>
      </w:tr>
    </w:tbl>
    <w:p w14:paraId="19041625" w14:textId="77777777" w:rsidR="004D1429" w:rsidRPr="00D826A4" w:rsidRDefault="004D1429" w:rsidP="004D1429">
      <w:pPr>
        <w:rPr>
          <w:rFonts w:ascii="Arial" w:hAnsi="Arial"/>
        </w:rPr>
      </w:pPr>
    </w:p>
    <w:p w14:paraId="4CD249E1" w14:textId="58F76BC5" w:rsidR="003D0DFA" w:rsidRPr="00D826A4" w:rsidRDefault="003D0DFA" w:rsidP="00AF5829">
      <w:pPr>
        <w:pStyle w:val="Heading2"/>
        <w:numPr>
          <w:ilvl w:val="0"/>
          <w:numId w:val="0"/>
        </w:numPr>
        <w:rPr>
          <w:lang w:val="en-GB"/>
        </w:rPr>
      </w:pPr>
    </w:p>
    <w:p w14:paraId="0A233746" w14:textId="77777777" w:rsidR="004D1429" w:rsidRPr="00D826A4" w:rsidRDefault="004D1429" w:rsidP="004D1429">
      <w:pPr>
        <w:rPr>
          <w:rFonts w:ascii="Arial" w:hAnsi="Arial"/>
        </w:rPr>
      </w:pPr>
    </w:p>
    <w:p w14:paraId="040C2278" w14:textId="38785EB1" w:rsidR="003F31AC" w:rsidRPr="00D826A4" w:rsidRDefault="003F31AC">
      <w:pPr>
        <w:rPr>
          <w:rFonts w:ascii="Arial" w:hAnsi="Arial"/>
          <w:b/>
          <w:color w:val="000080"/>
          <w:sz w:val="24"/>
        </w:rPr>
      </w:pPr>
      <w:r w:rsidRPr="00D826A4">
        <w:rPr>
          <w:rFonts w:ascii="Arial" w:hAnsi="Arial"/>
        </w:rPr>
        <w:br w:type="page"/>
      </w:r>
    </w:p>
    <w:p w14:paraId="6093053F" w14:textId="62FED0CC" w:rsidR="00EB7227" w:rsidRDefault="00DC604D" w:rsidP="003F31AC">
      <w:pPr>
        <w:pStyle w:val="Heading1"/>
        <w:rPr>
          <w:lang w:val="en-GB"/>
        </w:rPr>
      </w:pPr>
      <w:bookmarkStart w:id="8" w:name="_Toc349143438"/>
      <w:r w:rsidRPr="00D826A4">
        <w:rPr>
          <w:lang w:val="en-GB"/>
        </w:rPr>
        <w:lastRenderedPageBreak/>
        <w:t>Hardware Schematic</w:t>
      </w:r>
      <w:bookmarkEnd w:id="8"/>
    </w:p>
    <w:p w14:paraId="649CFB0C" w14:textId="7557EC80" w:rsidR="003A718B" w:rsidRDefault="003A718B" w:rsidP="003A718B">
      <w:pPr>
        <w:pStyle w:val="FlietextEinzug"/>
        <w:rPr>
          <w:lang w:val="en-GB"/>
        </w:rPr>
      </w:pPr>
    </w:p>
    <w:p w14:paraId="4918CEFB" w14:textId="3C8DA3EA" w:rsidR="003A718B" w:rsidRPr="003A718B" w:rsidRDefault="003A718B" w:rsidP="003A718B">
      <w:pPr>
        <w:pStyle w:val="FlietextEinzug"/>
        <w:rPr>
          <w:lang w:val="en-GB"/>
        </w:rPr>
      </w:pPr>
    </w:p>
    <w:tbl>
      <w:tblPr>
        <w:tblStyle w:val="TableGrid"/>
        <w:tblW w:w="9938" w:type="dxa"/>
        <w:tblLook w:val="04A0" w:firstRow="1" w:lastRow="0" w:firstColumn="1" w:lastColumn="0" w:noHBand="0" w:noVBand="1"/>
      </w:tblPr>
      <w:tblGrid>
        <w:gridCol w:w="9938"/>
      </w:tblGrid>
      <w:tr w:rsidR="00EB7227" w:rsidRPr="00D826A4" w14:paraId="5D5FDD95" w14:textId="77777777" w:rsidTr="0068719F">
        <w:trPr>
          <w:trHeight w:val="7050"/>
        </w:trPr>
        <w:tc>
          <w:tcPr>
            <w:tcW w:w="99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3D2FD0" w14:textId="6A15EE6F" w:rsidR="00EB7227" w:rsidRPr="00D826A4" w:rsidRDefault="002D6939" w:rsidP="00EB7227">
            <w:pPr>
              <w:rPr>
                <w:rFonts w:ascii="Arial" w:hAnsi="Arial"/>
              </w:rPr>
            </w:pPr>
            <w:r w:rsidRPr="002D6939">
              <w:rPr>
                <w:rFonts w:ascii="Arial" w:hAnsi="Arial"/>
                <w:noProof/>
              </w:rPr>
              <w:drawing>
                <wp:inline distT="0" distB="0" distL="0" distR="0" wp14:anchorId="66690C3C" wp14:editId="670759EC">
                  <wp:extent cx="3673158" cy="6309907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3158" cy="6309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4A3EFA" w14:textId="77777777" w:rsidR="000B12DA" w:rsidRDefault="000B12DA" w:rsidP="00EB7227">
      <w:pPr>
        <w:rPr>
          <w:rFonts w:ascii="Arial" w:hAnsi="Arial"/>
        </w:rPr>
      </w:pPr>
    </w:p>
    <w:p w14:paraId="46051E18" w14:textId="77777777" w:rsidR="000B12DA" w:rsidRDefault="000B12DA" w:rsidP="00EB7227">
      <w:pPr>
        <w:rPr>
          <w:rFonts w:ascii="Arial" w:hAnsi="Arial"/>
        </w:rPr>
      </w:pPr>
    </w:p>
    <w:p w14:paraId="06B8FA87" w14:textId="77777777" w:rsidR="000B12DA" w:rsidRDefault="000B12DA" w:rsidP="00EB7227">
      <w:pPr>
        <w:rPr>
          <w:rFonts w:ascii="Arial" w:hAnsi="Arial"/>
        </w:rPr>
      </w:pPr>
    </w:p>
    <w:p w14:paraId="362E2C04" w14:textId="77777777" w:rsidR="000B12DA" w:rsidRDefault="000B12DA" w:rsidP="00EB7227">
      <w:pPr>
        <w:rPr>
          <w:rFonts w:ascii="Arial" w:hAnsi="Arial"/>
        </w:rPr>
      </w:pPr>
    </w:p>
    <w:p w14:paraId="62A9CECE" w14:textId="2011A3CE" w:rsidR="000B12DA" w:rsidRDefault="000B12DA" w:rsidP="00EB7227">
      <w:pPr>
        <w:rPr>
          <w:rFonts w:ascii="Arial" w:hAnsi="Arial"/>
        </w:rPr>
      </w:pPr>
    </w:p>
    <w:p w14:paraId="5FC5CCFB" w14:textId="08DC041A" w:rsidR="002D6939" w:rsidRDefault="002D6939" w:rsidP="00EB7227">
      <w:pPr>
        <w:rPr>
          <w:rFonts w:ascii="Arial" w:hAnsi="Arial"/>
        </w:rPr>
      </w:pPr>
    </w:p>
    <w:p w14:paraId="7B96122A" w14:textId="13B33890" w:rsidR="002D6939" w:rsidRDefault="002D6939" w:rsidP="00EB7227">
      <w:pPr>
        <w:rPr>
          <w:rFonts w:ascii="Arial" w:hAnsi="Arial"/>
        </w:rPr>
      </w:pPr>
    </w:p>
    <w:p w14:paraId="5D8DA269" w14:textId="6DB421A4" w:rsidR="002D6939" w:rsidRDefault="002D6939" w:rsidP="00EB7227">
      <w:pPr>
        <w:rPr>
          <w:rFonts w:ascii="Arial" w:hAnsi="Arial"/>
        </w:rPr>
      </w:pPr>
    </w:p>
    <w:p w14:paraId="327B7A87" w14:textId="198F1712" w:rsidR="002D6939" w:rsidRDefault="002D6939" w:rsidP="00EB7227">
      <w:pPr>
        <w:rPr>
          <w:rFonts w:ascii="Arial" w:hAnsi="Arial"/>
        </w:rPr>
      </w:pPr>
    </w:p>
    <w:p w14:paraId="2174BDCC" w14:textId="6CBAA7F5" w:rsidR="002D6939" w:rsidRDefault="002D6939" w:rsidP="00EB7227">
      <w:pPr>
        <w:rPr>
          <w:rFonts w:ascii="Arial" w:hAnsi="Arial"/>
        </w:rPr>
      </w:pPr>
    </w:p>
    <w:p w14:paraId="4FCA5219" w14:textId="77777777" w:rsidR="002D6939" w:rsidRDefault="002D6939" w:rsidP="00EB7227">
      <w:pPr>
        <w:rPr>
          <w:rFonts w:ascii="Arial" w:hAnsi="Arial"/>
        </w:rPr>
      </w:pPr>
    </w:p>
    <w:p w14:paraId="691C8BA9" w14:textId="258651D4" w:rsidR="000B12DA" w:rsidRPr="003960EE" w:rsidRDefault="00A72194" w:rsidP="003960EE">
      <w:pPr>
        <w:pStyle w:val="Heading1"/>
        <w:rPr>
          <w:lang w:val="en-GB"/>
        </w:rPr>
      </w:pPr>
      <w:bookmarkStart w:id="9" w:name="_Toc349143439"/>
      <w:r w:rsidRPr="00D826A4">
        <w:rPr>
          <w:lang w:val="en-GB"/>
        </w:rPr>
        <w:lastRenderedPageBreak/>
        <w:t>Machine Details</w:t>
      </w:r>
      <w:bookmarkEnd w:id="9"/>
      <w:r w:rsidRPr="00D826A4">
        <w:rPr>
          <w:lang w:val="en-GB"/>
        </w:rPr>
        <w:fldChar w:fldCharType="begin"/>
      </w:r>
      <w:r w:rsidRPr="00D826A4">
        <w:rPr>
          <w:lang w:val="en-GB"/>
        </w:rPr>
        <w:instrText xml:space="preserve"> XE "Machine</w:instrText>
      </w:r>
      <w:r w:rsidR="00A246DF" w:rsidRPr="00D826A4">
        <w:rPr>
          <w:lang w:val="en-GB"/>
        </w:rPr>
        <w:instrText xml:space="preserve"> Details</w:instrText>
      </w:r>
      <w:r w:rsidRPr="00D826A4">
        <w:rPr>
          <w:lang w:val="en-GB"/>
        </w:rPr>
        <w:instrText xml:space="preserve">" </w:instrText>
      </w:r>
      <w:r w:rsidRPr="00D826A4">
        <w:rPr>
          <w:lang w:val="en-GB"/>
        </w:rPr>
        <w:fldChar w:fldCharType="end"/>
      </w:r>
    </w:p>
    <w:p w14:paraId="588C6D9A" w14:textId="28C0742C" w:rsidR="000B12DA" w:rsidRPr="00D826A4" w:rsidRDefault="000B12DA" w:rsidP="00A72194">
      <w:pPr>
        <w:pStyle w:val="FlietextEinzug"/>
        <w:rPr>
          <w:lang w:val="en-GB"/>
        </w:rPr>
      </w:pPr>
    </w:p>
    <w:p w14:paraId="046AF280" w14:textId="77777777" w:rsidR="00A72194" w:rsidRPr="00D826A4" w:rsidRDefault="00A72194" w:rsidP="00A72194">
      <w:pPr>
        <w:pStyle w:val="Heading2"/>
        <w:rPr>
          <w:lang w:val="en-GB"/>
        </w:rPr>
      </w:pPr>
      <w:bookmarkStart w:id="10" w:name="_Toc349143441"/>
      <w:r w:rsidRPr="00D826A4">
        <w:rPr>
          <w:lang w:val="en-GB"/>
        </w:rPr>
        <w:t>Units</w:t>
      </w:r>
      <w:bookmarkEnd w:id="10"/>
    </w:p>
    <w:p w14:paraId="15E5CD54" w14:textId="404DD10E" w:rsidR="00A72194" w:rsidRDefault="002D6939" w:rsidP="00A72194">
      <w:pPr>
        <w:pStyle w:val="Heading3"/>
        <w:rPr>
          <w:lang w:val="en-GB"/>
        </w:rPr>
      </w:pPr>
      <w:r>
        <w:rPr>
          <w:lang w:val="en-GB"/>
        </w:rPr>
        <w:t>Auto Control</w:t>
      </w:r>
    </w:p>
    <w:p w14:paraId="72D4CDAF" w14:textId="77777777" w:rsidR="002D6939" w:rsidRDefault="002D6939" w:rsidP="002D6939">
      <w:pPr>
        <w:pStyle w:val="FlietextEinzug"/>
        <w:ind w:left="709"/>
        <w:rPr>
          <w:lang w:val="en-GB"/>
        </w:rPr>
      </w:pPr>
      <w:r>
        <w:rPr>
          <w:lang w:val="en-GB"/>
        </w:rPr>
        <w:t xml:space="preserve">A Central Auto Control is established within the logic to control PID Controlling of all four zones together as well as through individual methods. </w:t>
      </w:r>
    </w:p>
    <w:p w14:paraId="6D8B5815" w14:textId="5BE23DC9" w:rsidR="00D106AD" w:rsidRDefault="002D6939" w:rsidP="00A72194">
      <w:pPr>
        <w:pStyle w:val="Heading3"/>
        <w:rPr>
          <w:lang w:val="en-GB"/>
        </w:rPr>
      </w:pPr>
      <w:r>
        <w:rPr>
          <w:lang w:val="en-GB"/>
        </w:rPr>
        <w:t>Conveyor Control</w:t>
      </w:r>
    </w:p>
    <w:p w14:paraId="11692442" w14:textId="6388F455" w:rsidR="002D6939" w:rsidRPr="002D6939" w:rsidRDefault="002D6939" w:rsidP="002D6939">
      <w:pPr>
        <w:pStyle w:val="FlietextEinzug"/>
        <w:ind w:left="709"/>
        <w:rPr>
          <w:lang w:val="en-GB"/>
        </w:rPr>
      </w:pPr>
      <w:r>
        <w:rPr>
          <w:lang w:val="en-GB"/>
        </w:rPr>
        <w:t xml:space="preserve">Logic to control the conveyor axis and its homing </w:t>
      </w:r>
      <w:r w:rsidR="003960EE">
        <w:rPr>
          <w:lang w:val="en-GB"/>
        </w:rPr>
        <w:t>procedure.</w:t>
      </w:r>
    </w:p>
    <w:p w14:paraId="5428ACE0" w14:textId="0D7A871A" w:rsidR="00D106AD" w:rsidRDefault="002D6939" w:rsidP="00D106AD">
      <w:pPr>
        <w:pStyle w:val="Heading3"/>
        <w:rPr>
          <w:lang w:val="en-GB"/>
        </w:rPr>
      </w:pPr>
      <w:r>
        <w:rPr>
          <w:lang w:val="en-GB"/>
        </w:rPr>
        <w:t>Cutter Control</w:t>
      </w:r>
    </w:p>
    <w:p w14:paraId="11D838CD" w14:textId="3BF7462E" w:rsidR="00784E0E" w:rsidRDefault="002D6939" w:rsidP="002D6939">
      <w:pPr>
        <w:pStyle w:val="FlietextEinzug"/>
        <w:ind w:left="709"/>
        <w:rPr>
          <w:lang w:val="en-GB"/>
        </w:rPr>
      </w:pPr>
      <w:r>
        <w:rPr>
          <w:lang w:val="en-GB"/>
        </w:rPr>
        <w:t xml:space="preserve">Logic to control the cutter axis and its homing </w:t>
      </w:r>
      <w:r w:rsidR="003960EE">
        <w:rPr>
          <w:lang w:val="en-GB"/>
        </w:rPr>
        <w:t>procedure.</w:t>
      </w:r>
    </w:p>
    <w:p w14:paraId="209469A7" w14:textId="77777777" w:rsidR="00784E0E" w:rsidRPr="00784E0E" w:rsidRDefault="00784E0E" w:rsidP="00784E0E">
      <w:pPr>
        <w:pStyle w:val="FlietextEinzug"/>
        <w:rPr>
          <w:lang w:val="en-GB"/>
        </w:rPr>
      </w:pPr>
    </w:p>
    <w:p w14:paraId="6C7B45EE" w14:textId="5E85A486" w:rsidR="00784E0E" w:rsidRDefault="00C64B01" w:rsidP="00784E0E">
      <w:pPr>
        <w:pStyle w:val="Heading3"/>
        <w:rPr>
          <w:lang w:val="en-GB"/>
        </w:rPr>
      </w:pPr>
      <w:r>
        <w:rPr>
          <w:lang w:val="en-GB"/>
        </w:rPr>
        <w:t>Infr</w:t>
      </w:r>
      <w:r w:rsidR="002D6939">
        <w:rPr>
          <w:lang w:val="en-GB"/>
        </w:rPr>
        <w:t>a</w:t>
      </w:r>
      <w:r>
        <w:rPr>
          <w:lang w:val="en-GB"/>
        </w:rPr>
        <w:t>structure Solutions</w:t>
      </w:r>
    </w:p>
    <w:p w14:paraId="7BE468E2" w14:textId="215121AC" w:rsidR="00784E0E" w:rsidRPr="00784E0E" w:rsidRDefault="00C64B01" w:rsidP="002D6939">
      <w:pPr>
        <w:pStyle w:val="FlietextEinzug"/>
        <w:ind w:firstLine="425"/>
        <w:rPr>
          <w:lang w:val="en-GB"/>
        </w:rPr>
      </w:pPr>
      <w:r>
        <w:rPr>
          <w:lang w:val="en-GB"/>
        </w:rPr>
        <w:t>Alarms</w:t>
      </w:r>
      <w:r w:rsidR="002D6939">
        <w:rPr>
          <w:lang w:val="en-GB"/>
        </w:rPr>
        <w:t xml:space="preserve"> and</w:t>
      </w:r>
      <w:r>
        <w:rPr>
          <w:lang w:val="en-GB"/>
        </w:rPr>
        <w:t xml:space="preserve"> Data Recorder are the Infrastructure Solutions added onto the logic which cover all the specifications. </w:t>
      </w:r>
    </w:p>
    <w:p w14:paraId="28A82081" w14:textId="4085850C" w:rsidR="00784E0E" w:rsidRPr="00784E0E" w:rsidRDefault="002D6939" w:rsidP="00784E0E">
      <w:pPr>
        <w:pStyle w:val="FlietextEinzug"/>
        <w:rPr>
          <w:lang w:val="en-GB"/>
        </w:rPr>
      </w:pPr>
      <w:r>
        <w:rPr>
          <w:lang w:val="en-GB"/>
        </w:rPr>
        <w:tab/>
      </w:r>
    </w:p>
    <w:p w14:paraId="1F1ADF83" w14:textId="77777777" w:rsidR="00784E0E" w:rsidRPr="00784E0E" w:rsidRDefault="00784E0E" w:rsidP="00784E0E">
      <w:pPr>
        <w:pStyle w:val="FlietextEinzug"/>
        <w:rPr>
          <w:lang w:val="en-GB"/>
        </w:rPr>
      </w:pPr>
    </w:p>
    <w:p w14:paraId="283F2817" w14:textId="19F1BEFE" w:rsidR="00784E0E" w:rsidRDefault="00784E0E" w:rsidP="00784E0E">
      <w:pPr>
        <w:pStyle w:val="FlietextEinzug"/>
        <w:rPr>
          <w:lang w:val="en-GB"/>
        </w:rPr>
      </w:pPr>
    </w:p>
    <w:p w14:paraId="6A38D86F" w14:textId="77777777" w:rsidR="00784E0E" w:rsidRPr="00784E0E" w:rsidRDefault="00784E0E" w:rsidP="00784E0E">
      <w:pPr>
        <w:pStyle w:val="FlietextEinzug"/>
        <w:rPr>
          <w:lang w:val="en-GB"/>
        </w:rPr>
      </w:pPr>
    </w:p>
    <w:p w14:paraId="6B1F64F1" w14:textId="77777777" w:rsidR="00784E0E" w:rsidRPr="00D106AD" w:rsidRDefault="00784E0E" w:rsidP="00D106AD">
      <w:pPr>
        <w:pStyle w:val="FlietextEinzug"/>
        <w:rPr>
          <w:lang w:val="en-GB"/>
        </w:rPr>
      </w:pPr>
    </w:p>
    <w:p w14:paraId="02CD8741" w14:textId="77777777" w:rsidR="00D106AD" w:rsidRPr="00D106AD" w:rsidRDefault="00D106AD" w:rsidP="00D106AD">
      <w:pPr>
        <w:pStyle w:val="FlietextEinzug"/>
        <w:rPr>
          <w:lang w:val="en-GB"/>
        </w:rPr>
      </w:pPr>
    </w:p>
    <w:p w14:paraId="77C56517" w14:textId="6AC408E2" w:rsidR="00D106AD" w:rsidRDefault="00D106AD" w:rsidP="00D106AD">
      <w:pPr>
        <w:pStyle w:val="FlietextEinzug"/>
        <w:rPr>
          <w:lang w:val="en-GB"/>
        </w:rPr>
      </w:pPr>
    </w:p>
    <w:p w14:paraId="7D95A4BC" w14:textId="77777777" w:rsidR="00D106AD" w:rsidRPr="00D106AD" w:rsidRDefault="00D106AD" w:rsidP="00D106AD">
      <w:pPr>
        <w:pStyle w:val="FlietextEinzug"/>
        <w:rPr>
          <w:lang w:val="en-GB"/>
        </w:rPr>
      </w:pPr>
    </w:p>
    <w:p w14:paraId="0152B833" w14:textId="4FC0FD26" w:rsidR="00A72194" w:rsidRPr="00D826A4" w:rsidRDefault="00273D35" w:rsidP="00D106AD">
      <w:pPr>
        <w:pStyle w:val="Heading3"/>
        <w:numPr>
          <w:ilvl w:val="0"/>
          <w:numId w:val="0"/>
        </w:numPr>
        <w:ind w:left="720"/>
        <w:rPr>
          <w:lang w:val="en-GB"/>
        </w:rPr>
      </w:pPr>
      <w:r w:rsidRPr="00D826A4">
        <w:rPr>
          <w:lang w:val="en-GB"/>
        </w:rPr>
        <w:fldChar w:fldCharType="begin"/>
      </w:r>
      <w:r w:rsidRPr="00D826A4">
        <w:rPr>
          <w:lang w:val="en-GB"/>
        </w:rPr>
        <w:instrText xml:space="preserve"> XE "Machine Details:Unit 2" </w:instrText>
      </w:r>
      <w:r w:rsidRPr="00D826A4">
        <w:rPr>
          <w:lang w:val="en-GB"/>
        </w:rPr>
        <w:fldChar w:fldCharType="end"/>
      </w:r>
    </w:p>
    <w:p w14:paraId="5D712B22" w14:textId="77777777" w:rsidR="00A72194" w:rsidRPr="00D826A4" w:rsidRDefault="00A72194" w:rsidP="00A72194">
      <w:pPr>
        <w:pStyle w:val="FlietextEinzug"/>
        <w:rPr>
          <w:lang w:val="en-GB"/>
        </w:rPr>
      </w:pPr>
    </w:p>
    <w:p w14:paraId="59909071" w14:textId="78FB2101" w:rsidR="00A72194" w:rsidRDefault="00D106AD" w:rsidP="00A72194">
      <w:pPr>
        <w:pStyle w:val="FlietextEinzug"/>
        <w:rPr>
          <w:lang w:val="en-GB"/>
        </w:rPr>
      </w:pPr>
      <w:r>
        <w:rPr>
          <w:lang w:val="en-GB"/>
        </w:rPr>
        <w:t xml:space="preserve">. </w:t>
      </w:r>
    </w:p>
    <w:p w14:paraId="0E0845CE" w14:textId="6E6AB358" w:rsidR="00D106AD" w:rsidRDefault="00D106AD" w:rsidP="00A72194">
      <w:pPr>
        <w:pStyle w:val="FlietextEinzug"/>
        <w:rPr>
          <w:lang w:val="en-GB"/>
        </w:rPr>
      </w:pPr>
    </w:p>
    <w:p w14:paraId="0E6F2A10" w14:textId="77777777" w:rsidR="00D106AD" w:rsidRPr="00D826A4" w:rsidRDefault="00D106AD" w:rsidP="00A72194">
      <w:pPr>
        <w:pStyle w:val="FlietextEinzug"/>
        <w:rPr>
          <w:lang w:val="en-GB"/>
        </w:rPr>
      </w:pPr>
    </w:p>
    <w:p w14:paraId="1A02233C" w14:textId="06D454C0" w:rsidR="003F31AC" w:rsidRPr="00D826A4" w:rsidRDefault="003F31AC" w:rsidP="003F31AC">
      <w:pPr>
        <w:pStyle w:val="Heading2"/>
        <w:numPr>
          <w:ilvl w:val="0"/>
          <w:numId w:val="0"/>
        </w:numPr>
        <w:rPr>
          <w:lang w:val="en-GB"/>
        </w:rPr>
      </w:pPr>
      <w:r w:rsidRPr="00D826A4">
        <w:rPr>
          <w:lang w:val="en-GB"/>
        </w:rPr>
        <w:t xml:space="preserve"> </w:t>
      </w:r>
    </w:p>
    <w:p w14:paraId="5F0E62A7" w14:textId="77777777" w:rsidR="003F31AC" w:rsidRPr="00D826A4" w:rsidRDefault="003F31AC">
      <w:pPr>
        <w:rPr>
          <w:rFonts w:ascii="Arial" w:hAnsi="Arial"/>
          <w:b/>
          <w:color w:val="000080"/>
          <w:sz w:val="24"/>
        </w:rPr>
      </w:pPr>
      <w:r w:rsidRPr="00D826A4">
        <w:rPr>
          <w:rFonts w:ascii="Arial" w:hAnsi="Arial"/>
        </w:rPr>
        <w:br w:type="page"/>
      </w:r>
    </w:p>
    <w:p w14:paraId="77D004B8" w14:textId="1F9E62E6" w:rsidR="00C833B3" w:rsidRPr="00E14852" w:rsidRDefault="002D6939" w:rsidP="00E14852">
      <w:pPr>
        <w:pStyle w:val="Heading1"/>
        <w:rPr>
          <w:lang w:val="en-GB"/>
        </w:rPr>
      </w:pPr>
      <w:bookmarkStart w:id="11" w:name="_Toc349143466"/>
      <w:r>
        <w:lastRenderedPageBreak/>
        <w:t>M</w:t>
      </w:r>
      <w:r w:rsidR="00D74AA4" w:rsidRPr="00D826A4">
        <w:t>ode of operation</w:t>
      </w:r>
      <w:r w:rsidR="00C833B3" w:rsidRPr="00D826A4">
        <w:t>s</w:t>
      </w:r>
      <w:bookmarkEnd w:id="11"/>
      <w:r w:rsidR="004468E4" w:rsidRPr="00D826A4">
        <w:fldChar w:fldCharType="begin"/>
      </w:r>
      <w:r w:rsidR="004468E4" w:rsidRPr="00D826A4">
        <w:instrText xml:space="preserve"> XE "Mode of operations" </w:instrText>
      </w:r>
      <w:r w:rsidR="004468E4" w:rsidRPr="00D826A4">
        <w:fldChar w:fldCharType="end"/>
      </w:r>
    </w:p>
    <w:p w14:paraId="0252045A" w14:textId="31337BF4" w:rsidR="00C833B3" w:rsidRPr="00D826A4" w:rsidRDefault="002D6939" w:rsidP="00E14852">
      <w:pPr>
        <w:pStyle w:val="Heading2"/>
        <w:numPr>
          <w:ilvl w:val="0"/>
          <w:numId w:val="0"/>
        </w:numPr>
        <w:ind w:left="450"/>
        <w:rPr>
          <w:lang w:val="en-GB"/>
        </w:rPr>
      </w:pPr>
      <w:bookmarkStart w:id="12" w:name="_Toc349143467"/>
      <w:r>
        <w:rPr>
          <w:lang w:val="en-GB"/>
        </w:rPr>
        <w:t>4.</w:t>
      </w:r>
      <w:r w:rsidR="00E14852">
        <w:rPr>
          <w:lang w:val="en-GB"/>
        </w:rPr>
        <w:t xml:space="preserve">1 </w:t>
      </w:r>
      <w:bookmarkEnd w:id="12"/>
      <w:r>
        <w:rPr>
          <w:lang w:val="en-GB"/>
        </w:rPr>
        <w:t>Automatic Mode</w:t>
      </w:r>
      <w:r w:rsidR="004468E4" w:rsidRPr="00D826A4">
        <w:rPr>
          <w:lang w:val="en-GB"/>
        </w:rPr>
        <w:fldChar w:fldCharType="begin"/>
      </w:r>
      <w:r w:rsidR="004468E4" w:rsidRPr="00D826A4">
        <w:rPr>
          <w:lang w:val="en-GB"/>
        </w:rPr>
        <w:instrText xml:space="preserve"> XE "Mode of operations:Auto Mode" </w:instrText>
      </w:r>
      <w:r w:rsidR="004468E4" w:rsidRPr="00D826A4">
        <w:rPr>
          <w:lang w:val="en-GB"/>
        </w:rPr>
        <w:fldChar w:fldCharType="end"/>
      </w:r>
    </w:p>
    <w:p w14:paraId="4DB7F86E" w14:textId="7265B4A0" w:rsidR="00C833B3" w:rsidRDefault="002D6939" w:rsidP="00C833B3">
      <w:pPr>
        <w:pStyle w:val="FlietextEinzug"/>
        <w:rPr>
          <w:lang w:val="en-GB"/>
        </w:rPr>
      </w:pPr>
      <w:r>
        <w:rPr>
          <w:lang w:val="en-GB"/>
        </w:rPr>
        <w:tab/>
        <w:t xml:space="preserve">Cutting Process starts after homing is done and it continues till the stop command is given. </w:t>
      </w:r>
    </w:p>
    <w:p w14:paraId="42CF4EF8" w14:textId="3A2B9095" w:rsidR="002D6939" w:rsidRPr="00D826A4" w:rsidRDefault="002D6939" w:rsidP="00C833B3">
      <w:pPr>
        <w:pStyle w:val="FlietextEinzug"/>
        <w:rPr>
          <w:lang w:val="en-GB"/>
        </w:rPr>
      </w:pPr>
      <w:r>
        <w:rPr>
          <w:lang w:val="en-GB"/>
        </w:rPr>
        <w:tab/>
        <w:t>And there are two cutters for dual mode. Can operate it into Single cutter or can use Dual Cutter</w:t>
      </w:r>
    </w:p>
    <w:p w14:paraId="25C262B6" w14:textId="7B402431" w:rsidR="00C833B3" w:rsidRPr="00D826A4" w:rsidRDefault="002D6939" w:rsidP="002D6939">
      <w:pPr>
        <w:pStyle w:val="Heading2"/>
        <w:numPr>
          <w:ilvl w:val="0"/>
          <w:numId w:val="0"/>
        </w:numPr>
        <w:ind w:firstLine="284"/>
        <w:rPr>
          <w:lang w:val="en-GB"/>
        </w:rPr>
      </w:pPr>
      <w:r>
        <w:rPr>
          <w:lang w:val="en-GB"/>
        </w:rPr>
        <w:t>4</w:t>
      </w:r>
      <w:r w:rsidR="00E14852">
        <w:rPr>
          <w:lang w:val="en-GB"/>
        </w:rPr>
        <w:t xml:space="preserve">.2 </w:t>
      </w:r>
      <w:r>
        <w:rPr>
          <w:lang w:val="en-GB"/>
        </w:rPr>
        <w:t>Manual Mode</w:t>
      </w:r>
    </w:p>
    <w:p w14:paraId="56ECEB05" w14:textId="576490F5" w:rsidR="00A05510" w:rsidRPr="00D826A4" w:rsidRDefault="002D6939">
      <w:pPr>
        <w:rPr>
          <w:rFonts w:ascii="Arial" w:hAnsi="Arial"/>
          <w:b/>
          <w:color w:val="000080"/>
          <w:sz w:val="24"/>
        </w:rPr>
      </w:pPr>
      <w:r>
        <w:rPr>
          <w:rFonts w:ascii="Arial" w:hAnsi="Arial"/>
        </w:rPr>
        <w:tab/>
        <w:t>Can Manually Turn on or off the drives. Can give basic jog commands</w:t>
      </w:r>
      <w:r w:rsidR="00A05510" w:rsidRPr="00D826A4">
        <w:rPr>
          <w:rFonts w:ascii="Arial" w:hAnsi="Arial"/>
        </w:rPr>
        <w:br w:type="page"/>
      </w:r>
    </w:p>
    <w:p w14:paraId="766907E5" w14:textId="30805715" w:rsidR="002D6939" w:rsidRDefault="002D6939" w:rsidP="002D6939">
      <w:pPr>
        <w:pStyle w:val="Heading1"/>
        <w:rPr>
          <w:lang w:val="en-GB"/>
        </w:rPr>
      </w:pPr>
      <w:bookmarkStart w:id="13" w:name="_Toc349143478"/>
      <w:r>
        <w:rPr>
          <w:lang w:val="en-GB"/>
        </w:rPr>
        <w:lastRenderedPageBreak/>
        <w:t>V</w:t>
      </w:r>
      <w:r w:rsidR="00DC604D" w:rsidRPr="00D826A4">
        <w:rPr>
          <w:lang w:val="en-GB"/>
        </w:rPr>
        <w:t>isualizatio</w:t>
      </w:r>
      <w:bookmarkStart w:id="14" w:name="_Toc349143481"/>
      <w:bookmarkEnd w:id="13"/>
      <w:r>
        <w:rPr>
          <w:lang w:val="en-GB"/>
        </w:rPr>
        <w:t>n</w:t>
      </w:r>
    </w:p>
    <w:p w14:paraId="6FDCF8A6" w14:textId="0C5D8F90" w:rsidR="005F6126" w:rsidRPr="002D6939" w:rsidRDefault="002D6939" w:rsidP="002D6939">
      <w:pPr>
        <w:pStyle w:val="Heading1"/>
        <w:numPr>
          <w:ilvl w:val="0"/>
          <w:numId w:val="0"/>
        </w:numPr>
        <w:ind w:left="432"/>
        <w:rPr>
          <w:lang w:val="en-GB"/>
        </w:rPr>
      </w:pPr>
      <w:r w:rsidRPr="002D6939">
        <w:rPr>
          <w:lang w:val="en-GB"/>
        </w:rPr>
        <w:t xml:space="preserve"> </w:t>
      </w:r>
      <w:r>
        <w:rPr>
          <w:lang w:val="en-GB"/>
        </w:rPr>
        <w:t>5</w:t>
      </w:r>
      <w:r w:rsidRPr="002D6939">
        <w:rPr>
          <w:lang w:val="en-GB"/>
        </w:rPr>
        <w:t xml:space="preserve">.1 </w:t>
      </w:r>
      <w:r w:rsidR="00DC604D" w:rsidRPr="002D6939">
        <w:rPr>
          <w:lang w:val="en-GB"/>
        </w:rPr>
        <w:t>Ala</w:t>
      </w:r>
      <w:r w:rsidRPr="002D6939">
        <w:rPr>
          <w:lang w:val="en-GB"/>
        </w:rPr>
        <w:t>r</w:t>
      </w:r>
      <w:r w:rsidR="00DC604D" w:rsidRPr="002D6939">
        <w:rPr>
          <w:lang w:val="en-GB"/>
        </w:rPr>
        <w:t>m</w:t>
      </w:r>
      <w:bookmarkEnd w:id="14"/>
      <w:r w:rsidR="004468E4" w:rsidRPr="002D6939">
        <w:rPr>
          <w:lang w:val="en-GB"/>
        </w:rPr>
        <w:fldChar w:fldCharType="begin"/>
      </w:r>
      <w:r w:rsidR="004468E4" w:rsidRPr="002D6939">
        <w:rPr>
          <w:lang w:val="en-GB"/>
        </w:rPr>
        <w:instrText xml:space="preserve"> XE "Visualization:Alarm" </w:instrText>
      </w:r>
      <w:r w:rsidR="004468E4" w:rsidRPr="002D6939">
        <w:rPr>
          <w:lang w:val="en-GB"/>
        </w:rPr>
        <w:fldChar w:fldCharType="end"/>
      </w: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45"/>
        <w:gridCol w:w="21"/>
        <w:gridCol w:w="5739"/>
        <w:gridCol w:w="23"/>
      </w:tblGrid>
      <w:tr w:rsidR="00BC1256" w:rsidRPr="00D826A4" w14:paraId="39E45641" w14:textId="77777777" w:rsidTr="00574F44">
        <w:trPr>
          <w:trHeight w:val="288"/>
        </w:trPr>
        <w:tc>
          <w:tcPr>
            <w:tcW w:w="40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3BFD02" w14:textId="77777777" w:rsidR="00BC1256" w:rsidRPr="00D826A4" w:rsidRDefault="00BC1256" w:rsidP="00C76BC4">
            <w:pPr>
              <w:pStyle w:val="FlietextEinzug"/>
              <w:ind w:left="0"/>
              <w:rPr>
                <w:b/>
                <w:sz w:val="20"/>
                <w:szCs w:val="20"/>
                <w:lang w:val="en-GB"/>
              </w:rPr>
            </w:pPr>
            <w:r w:rsidRPr="00D826A4">
              <w:rPr>
                <w:b/>
                <w:sz w:val="20"/>
                <w:szCs w:val="20"/>
                <w:lang w:val="en-GB"/>
              </w:rPr>
              <w:t>Alarm Text</w:t>
            </w:r>
          </w:p>
        </w:tc>
        <w:tc>
          <w:tcPr>
            <w:tcW w:w="57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65DD37" w14:textId="77777777" w:rsidR="00BC1256" w:rsidRPr="00D826A4" w:rsidRDefault="00BC1256" w:rsidP="00C76BC4">
            <w:pPr>
              <w:pStyle w:val="FlietextEinzug"/>
              <w:ind w:left="0"/>
              <w:rPr>
                <w:b/>
                <w:sz w:val="20"/>
                <w:szCs w:val="20"/>
                <w:lang w:val="en-GB"/>
              </w:rPr>
            </w:pPr>
            <w:r w:rsidRPr="00D826A4">
              <w:rPr>
                <w:b/>
                <w:sz w:val="20"/>
                <w:szCs w:val="20"/>
                <w:lang w:val="en-GB"/>
              </w:rPr>
              <w:t>Alarm Condition</w:t>
            </w:r>
          </w:p>
        </w:tc>
      </w:tr>
      <w:tr w:rsidR="00E14852" w:rsidRPr="00FD2CB6" w14:paraId="1746ADB5" w14:textId="77777777" w:rsidTr="00574F44">
        <w:trPr>
          <w:gridAfter w:val="1"/>
          <w:wAfter w:w="23" w:type="dxa"/>
          <w:trHeight w:val="320"/>
        </w:trPr>
        <w:tc>
          <w:tcPr>
            <w:tcW w:w="4045" w:type="dxa"/>
            <w:shd w:val="clear" w:color="auto" w:fill="auto"/>
            <w:vAlign w:val="center"/>
          </w:tcPr>
          <w:p w14:paraId="3B204AEB" w14:textId="55CA8A3B" w:rsidR="00E14852" w:rsidRDefault="00E14852" w:rsidP="0034741F">
            <w:pPr>
              <w:rPr>
                <w:rFonts w:ascii="Arial" w:hAnsi="Arial"/>
                <w:szCs w:val="20"/>
              </w:rPr>
            </w:pPr>
            <w:r>
              <w:rPr>
                <w:rFonts w:ascii="Arial" w:hAnsi="Arial"/>
                <w:szCs w:val="20"/>
              </w:rPr>
              <w:t xml:space="preserve">Alarm for </w:t>
            </w:r>
            <w:r w:rsidR="002D6939">
              <w:rPr>
                <w:rFonts w:ascii="Arial" w:hAnsi="Arial"/>
                <w:szCs w:val="20"/>
              </w:rPr>
              <w:t>Cutting Zone</w:t>
            </w:r>
          </w:p>
        </w:tc>
        <w:tc>
          <w:tcPr>
            <w:tcW w:w="5760" w:type="dxa"/>
            <w:gridSpan w:val="2"/>
            <w:shd w:val="clear" w:color="auto" w:fill="auto"/>
            <w:vAlign w:val="center"/>
          </w:tcPr>
          <w:p w14:paraId="60E6F4B5" w14:textId="709007D0" w:rsidR="00E14852" w:rsidRDefault="002D6939" w:rsidP="0034741F">
            <w:pPr>
              <w:jc w:val="center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  <w:szCs w:val="20"/>
              </w:rPr>
              <w:t>Machine does not start if cutter is in cutting zone</w:t>
            </w:r>
          </w:p>
        </w:tc>
      </w:tr>
      <w:tr w:rsidR="00E14852" w:rsidRPr="00FD2CB6" w14:paraId="3F0C6B2A" w14:textId="77777777" w:rsidTr="00574F44">
        <w:trPr>
          <w:gridAfter w:val="1"/>
          <w:wAfter w:w="23" w:type="dxa"/>
          <w:trHeight w:val="320"/>
        </w:trPr>
        <w:tc>
          <w:tcPr>
            <w:tcW w:w="4045" w:type="dxa"/>
            <w:shd w:val="clear" w:color="auto" w:fill="auto"/>
            <w:vAlign w:val="center"/>
          </w:tcPr>
          <w:p w14:paraId="0D82A617" w14:textId="4A9F772F" w:rsidR="00E14852" w:rsidRDefault="00E14852" w:rsidP="0034741F">
            <w:pPr>
              <w:rPr>
                <w:rFonts w:ascii="Arial" w:hAnsi="Arial"/>
                <w:szCs w:val="20"/>
              </w:rPr>
            </w:pPr>
            <w:r>
              <w:rPr>
                <w:rFonts w:ascii="Arial" w:hAnsi="Arial"/>
                <w:szCs w:val="20"/>
              </w:rPr>
              <w:t>Alarm for</w:t>
            </w:r>
            <w:r w:rsidR="002D6939">
              <w:rPr>
                <w:rFonts w:ascii="Arial" w:hAnsi="Arial"/>
                <w:szCs w:val="20"/>
              </w:rPr>
              <w:t xml:space="preserve"> Products without PM</w:t>
            </w:r>
          </w:p>
        </w:tc>
        <w:tc>
          <w:tcPr>
            <w:tcW w:w="5760" w:type="dxa"/>
            <w:gridSpan w:val="2"/>
            <w:shd w:val="clear" w:color="auto" w:fill="auto"/>
            <w:vAlign w:val="center"/>
          </w:tcPr>
          <w:p w14:paraId="682A6FB5" w14:textId="784E6471" w:rsidR="00E14852" w:rsidRDefault="002D6939" w:rsidP="0034741F">
            <w:pPr>
              <w:jc w:val="center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  <w:szCs w:val="20"/>
              </w:rPr>
              <w:t>Machine Stops after a certain limit exceeds.</w:t>
            </w:r>
          </w:p>
        </w:tc>
      </w:tr>
      <w:tr w:rsidR="00E14852" w:rsidRPr="00FD2CB6" w14:paraId="30294D4D" w14:textId="77777777" w:rsidTr="00574F44">
        <w:trPr>
          <w:gridAfter w:val="1"/>
          <w:wAfter w:w="23" w:type="dxa"/>
          <w:trHeight w:val="320"/>
        </w:trPr>
        <w:tc>
          <w:tcPr>
            <w:tcW w:w="4045" w:type="dxa"/>
            <w:shd w:val="clear" w:color="auto" w:fill="auto"/>
            <w:vAlign w:val="center"/>
          </w:tcPr>
          <w:p w14:paraId="5A780020" w14:textId="10D70B1F" w:rsidR="00E14852" w:rsidRDefault="00E14852" w:rsidP="0034741F">
            <w:pPr>
              <w:rPr>
                <w:rFonts w:ascii="Arial" w:hAnsi="Arial"/>
                <w:szCs w:val="20"/>
              </w:rPr>
            </w:pPr>
            <w:r>
              <w:rPr>
                <w:rFonts w:ascii="Arial" w:hAnsi="Arial"/>
                <w:szCs w:val="20"/>
              </w:rPr>
              <w:t xml:space="preserve">Alarm for </w:t>
            </w:r>
            <w:r w:rsidR="002D6939">
              <w:rPr>
                <w:rFonts w:ascii="Arial" w:hAnsi="Arial"/>
                <w:szCs w:val="20"/>
              </w:rPr>
              <w:t>Drives</w:t>
            </w:r>
          </w:p>
        </w:tc>
        <w:tc>
          <w:tcPr>
            <w:tcW w:w="5760" w:type="dxa"/>
            <w:gridSpan w:val="2"/>
            <w:shd w:val="clear" w:color="auto" w:fill="auto"/>
            <w:vAlign w:val="center"/>
          </w:tcPr>
          <w:p w14:paraId="48A9AB9C" w14:textId="69E32D5F" w:rsidR="00E14852" w:rsidRDefault="002D6939" w:rsidP="0034741F">
            <w:pPr>
              <w:jc w:val="center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  <w:szCs w:val="20"/>
              </w:rPr>
              <w:t xml:space="preserve">General Alarms for drives are displayed on Alarms </w:t>
            </w:r>
          </w:p>
        </w:tc>
      </w:tr>
    </w:tbl>
    <w:p w14:paraId="087CC69B" w14:textId="77777777" w:rsidR="002A34F3" w:rsidRPr="006614A1" w:rsidRDefault="002A34F3" w:rsidP="006614A1"/>
    <w:p w14:paraId="35DBEAC5" w14:textId="3D674CF1" w:rsidR="002A34F3" w:rsidRPr="002D6939" w:rsidRDefault="002A34F3" w:rsidP="002D6939">
      <w:pPr>
        <w:pStyle w:val="Heading2"/>
        <w:numPr>
          <w:ilvl w:val="1"/>
          <w:numId w:val="8"/>
        </w:numPr>
        <w:rPr>
          <w:lang w:val="en-GB"/>
        </w:rPr>
      </w:pPr>
      <w:bookmarkStart w:id="15" w:name="_Toc349143483"/>
      <w:r w:rsidRPr="002D6939">
        <w:rPr>
          <w:lang w:val="en-GB"/>
        </w:rPr>
        <w:t>Password Level</w:t>
      </w:r>
      <w:bookmarkEnd w:id="15"/>
      <w:r w:rsidR="00037A10" w:rsidRPr="002D6939">
        <w:rPr>
          <w:lang w:val="en-GB"/>
        </w:rPr>
        <w:fldChar w:fldCharType="begin"/>
      </w:r>
      <w:r w:rsidR="00037A10" w:rsidRPr="002D6939">
        <w:rPr>
          <w:lang w:val="en-GB"/>
        </w:rPr>
        <w:instrText xml:space="preserve"> XE "Visualization:Password Level" </w:instrText>
      </w:r>
      <w:r w:rsidR="00037A10" w:rsidRPr="002D6939">
        <w:rPr>
          <w:lang w:val="en-GB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1"/>
        <w:gridCol w:w="8619"/>
      </w:tblGrid>
      <w:tr w:rsidR="002A34F3" w:rsidRPr="00D826A4" w14:paraId="4D773714" w14:textId="77777777" w:rsidTr="0093704D">
        <w:trPr>
          <w:trHeight w:val="28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CA65D3" w14:textId="77777777" w:rsidR="002A34F3" w:rsidRPr="00D826A4" w:rsidRDefault="002A34F3" w:rsidP="002A34F3">
            <w:pPr>
              <w:pStyle w:val="FlietextEinzug"/>
              <w:ind w:left="0"/>
              <w:jc w:val="center"/>
              <w:rPr>
                <w:b/>
                <w:sz w:val="20"/>
                <w:szCs w:val="20"/>
                <w:lang w:val="en-GB"/>
              </w:rPr>
            </w:pPr>
            <w:r w:rsidRPr="00D826A4">
              <w:rPr>
                <w:b/>
                <w:sz w:val="20"/>
                <w:szCs w:val="20"/>
                <w:lang w:val="en-GB"/>
              </w:rPr>
              <w:t>Level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B13CD2" w14:textId="77777777" w:rsidR="002A34F3" w:rsidRPr="00D826A4" w:rsidRDefault="002A34F3" w:rsidP="00EB7227">
            <w:pPr>
              <w:pStyle w:val="FlietextEinzug"/>
              <w:ind w:left="0"/>
              <w:rPr>
                <w:b/>
                <w:sz w:val="20"/>
                <w:szCs w:val="20"/>
                <w:lang w:val="en-GB"/>
              </w:rPr>
            </w:pPr>
            <w:r w:rsidRPr="00D826A4">
              <w:rPr>
                <w:b/>
                <w:sz w:val="20"/>
                <w:szCs w:val="20"/>
                <w:lang w:val="en-GB"/>
              </w:rPr>
              <w:t>User</w:t>
            </w:r>
          </w:p>
        </w:tc>
      </w:tr>
      <w:tr w:rsidR="002A34F3" w:rsidRPr="00FD2CB6" w14:paraId="1481EDEB" w14:textId="77777777" w:rsidTr="0093704D">
        <w:trPr>
          <w:trHeight w:val="288"/>
        </w:trPr>
        <w:tc>
          <w:tcPr>
            <w:tcW w:w="1008" w:type="dxa"/>
            <w:tcBorders>
              <w:top w:val="single" w:sz="4" w:space="0" w:color="auto"/>
              <w:left w:val="single" w:sz="4" w:space="0" w:color="000000"/>
            </w:tcBorders>
            <w:shd w:val="clear" w:color="auto" w:fill="auto"/>
            <w:vAlign w:val="center"/>
          </w:tcPr>
          <w:p w14:paraId="7188DE98" w14:textId="77777777" w:rsidR="002A34F3" w:rsidRPr="00FD2CB6" w:rsidRDefault="002A34F3" w:rsidP="002A34F3">
            <w:pPr>
              <w:pStyle w:val="FlietextEinzug"/>
              <w:ind w:left="0"/>
              <w:jc w:val="center"/>
              <w:rPr>
                <w:szCs w:val="20"/>
                <w:lang w:val="en-GB"/>
              </w:rPr>
            </w:pPr>
            <w:r w:rsidRPr="00FD2CB6">
              <w:rPr>
                <w:szCs w:val="20"/>
                <w:lang w:val="en-GB"/>
              </w:rPr>
              <w:t>0</w:t>
            </w:r>
          </w:p>
        </w:tc>
        <w:tc>
          <w:tcPr>
            <w:tcW w:w="882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AD04F60" w14:textId="487501C0" w:rsidR="002A34F3" w:rsidRPr="00FD2CB6" w:rsidRDefault="00A00AF3" w:rsidP="00EB7227">
            <w:pPr>
              <w:pStyle w:val="FlietextEinzug"/>
              <w:ind w:left="0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Anonymous</w:t>
            </w:r>
          </w:p>
        </w:tc>
      </w:tr>
      <w:tr w:rsidR="002A34F3" w:rsidRPr="00FD2CB6" w14:paraId="18AB5D50" w14:textId="77777777" w:rsidTr="006614A1">
        <w:trPr>
          <w:trHeight w:val="288"/>
        </w:trPr>
        <w:tc>
          <w:tcPr>
            <w:tcW w:w="1008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57911441" w14:textId="77777777" w:rsidR="002A34F3" w:rsidRPr="00FD2CB6" w:rsidRDefault="002A34F3" w:rsidP="002A34F3">
            <w:pPr>
              <w:pStyle w:val="FlietextEinzug"/>
              <w:ind w:left="0"/>
              <w:jc w:val="center"/>
              <w:rPr>
                <w:szCs w:val="20"/>
                <w:lang w:val="en-GB"/>
              </w:rPr>
            </w:pPr>
            <w:r w:rsidRPr="00FD2CB6">
              <w:rPr>
                <w:szCs w:val="20"/>
                <w:lang w:val="en-GB"/>
              </w:rPr>
              <w:t>1</w:t>
            </w:r>
          </w:p>
        </w:tc>
        <w:tc>
          <w:tcPr>
            <w:tcW w:w="8820" w:type="dxa"/>
            <w:shd w:val="clear" w:color="auto" w:fill="auto"/>
            <w:vAlign w:val="center"/>
          </w:tcPr>
          <w:p w14:paraId="73C2F12E" w14:textId="4C24BE68" w:rsidR="00A00AF3" w:rsidRPr="00FD2CB6" w:rsidRDefault="00A00AF3" w:rsidP="00EB7227">
            <w:pPr>
              <w:pStyle w:val="FlietextEinzug"/>
              <w:ind w:left="0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Operator</w:t>
            </w:r>
          </w:p>
        </w:tc>
      </w:tr>
      <w:tr w:rsidR="002A34F3" w:rsidRPr="00FD2CB6" w14:paraId="13691D6A" w14:textId="77777777" w:rsidTr="006614A1">
        <w:trPr>
          <w:trHeight w:val="288"/>
        </w:trPr>
        <w:tc>
          <w:tcPr>
            <w:tcW w:w="1008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1277340" w14:textId="77777777" w:rsidR="002A34F3" w:rsidRPr="00FD2CB6" w:rsidRDefault="002A34F3" w:rsidP="002A34F3">
            <w:pPr>
              <w:pStyle w:val="FlietextEinzug"/>
              <w:ind w:left="0"/>
              <w:jc w:val="center"/>
              <w:rPr>
                <w:szCs w:val="20"/>
                <w:lang w:val="en-GB"/>
              </w:rPr>
            </w:pPr>
            <w:r w:rsidRPr="00FD2CB6">
              <w:rPr>
                <w:szCs w:val="20"/>
                <w:lang w:val="en-GB"/>
              </w:rPr>
              <w:t>2</w:t>
            </w:r>
          </w:p>
        </w:tc>
        <w:tc>
          <w:tcPr>
            <w:tcW w:w="8820" w:type="dxa"/>
            <w:shd w:val="clear" w:color="auto" w:fill="auto"/>
            <w:vAlign w:val="center"/>
          </w:tcPr>
          <w:p w14:paraId="617CFFAB" w14:textId="15CF0DCE" w:rsidR="002A34F3" w:rsidRPr="00FD2CB6" w:rsidRDefault="00E837E7" w:rsidP="00EB7227">
            <w:pPr>
              <w:pStyle w:val="FlietextEinzug"/>
              <w:ind w:left="0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Admin</w:t>
            </w:r>
          </w:p>
        </w:tc>
      </w:tr>
    </w:tbl>
    <w:p w14:paraId="14445CC2" w14:textId="77777777" w:rsidR="00206145" w:rsidRPr="006614A1" w:rsidRDefault="00206145" w:rsidP="006614A1"/>
    <w:p w14:paraId="1DA74729" w14:textId="3D70CC11" w:rsidR="006614A1" w:rsidRDefault="006614A1">
      <w:pPr>
        <w:rPr>
          <w:rFonts w:ascii="Arial" w:hAnsi="Arial"/>
          <w:b/>
          <w:color w:val="000080"/>
          <w:sz w:val="24"/>
        </w:rPr>
      </w:pPr>
      <w:r>
        <w:br w:type="page"/>
      </w:r>
    </w:p>
    <w:p w14:paraId="48A61471" w14:textId="4432A8A3" w:rsidR="00647BF4" w:rsidRPr="00D826A4" w:rsidRDefault="002D6939" w:rsidP="00173F56">
      <w:pPr>
        <w:pStyle w:val="Heading1"/>
        <w:numPr>
          <w:ilvl w:val="0"/>
          <w:numId w:val="0"/>
        </w:numPr>
        <w:rPr>
          <w:lang w:val="en-GB"/>
        </w:rPr>
      </w:pPr>
      <w:bookmarkStart w:id="16" w:name="_Toc349143486"/>
      <w:r>
        <w:rPr>
          <w:lang w:val="en-GB"/>
        </w:rPr>
        <w:lastRenderedPageBreak/>
        <w:t>W</w:t>
      </w:r>
      <w:r w:rsidR="00647BF4" w:rsidRPr="00D826A4">
        <w:rPr>
          <w:lang w:val="en-GB"/>
        </w:rPr>
        <w:t>orking Hours</w:t>
      </w:r>
      <w:bookmarkEnd w:id="16"/>
      <w:r w:rsidR="00037A10" w:rsidRPr="00D826A4">
        <w:rPr>
          <w:lang w:val="en-GB"/>
        </w:rPr>
        <w:fldChar w:fldCharType="begin"/>
      </w:r>
      <w:r w:rsidR="00037A10" w:rsidRPr="00D826A4">
        <w:rPr>
          <w:lang w:val="en-GB"/>
        </w:rPr>
        <w:instrText xml:space="preserve"> XE "Working Hours" </w:instrText>
      </w:r>
      <w:r w:rsidR="00037A10" w:rsidRPr="00D826A4">
        <w:rPr>
          <w:lang w:val="en-GB"/>
        </w:rPr>
        <w:fldChar w:fldCharType="end"/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90"/>
        <w:gridCol w:w="7110"/>
      </w:tblGrid>
      <w:tr w:rsidR="00647BF4" w:rsidRPr="00D826A4" w14:paraId="361B61A4" w14:textId="77777777" w:rsidTr="0093704D">
        <w:trPr>
          <w:trHeight w:val="288"/>
          <w:tblHeader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6B0BB1" w14:textId="77777777" w:rsidR="00647BF4" w:rsidRPr="00D826A4" w:rsidRDefault="00647BF4" w:rsidP="00EB7227">
            <w:pPr>
              <w:rPr>
                <w:rFonts w:ascii="Arial" w:hAnsi="Arial"/>
                <w:b/>
                <w:sz w:val="20"/>
                <w:szCs w:val="20"/>
              </w:rPr>
            </w:pP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AC5A91" w14:textId="77777777" w:rsidR="00647BF4" w:rsidRPr="00D826A4" w:rsidRDefault="00647BF4" w:rsidP="00EB7227">
            <w:pPr>
              <w:rPr>
                <w:rFonts w:ascii="Arial" w:hAnsi="Arial"/>
                <w:b/>
                <w:sz w:val="20"/>
                <w:szCs w:val="20"/>
              </w:rPr>
            </w:pPr>
            <w:r w:rsidRPr="00D826A4">
              <w:rPr>
                <w:rFonts w:ascii="Arial" w:hAnsi="Arial"/>
                <w:b/>
                <w:sz w:val="20"/>
                <w:szCs w:val="20"/>
              </w:rPr>
              <w:t>Details</w:t>
            </w:r>
          </w:p>
        </w:tc>
      </w:tr>
      <w:tr w:rsidR="00647BF4" w:rsidRPr="00FD2CB6" w14:paraId="1AC88F79" w14:textId="77777777" w:rsidTr="0093704D">
        <w:trPr>
          <w:trHeight w:val="288"/>
        </w:trPr>
        <w:tc>
          <w:tcPr>
            <w:tcW w:w="279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37D98E2" w14:textId="77777777" w:rsidR="00647BF4" w:rsidRPr="00FD2CB6" w:rsidRDefault="00647BF4" w:rsidP="00EB7227">
            <w:pPr>
              <w:rPr>
                <w:rFonts w:ascii="Arial" w:hAnsi="Arial"/>
              </w:rPr>
            </w:pPr>
            <w:r w:rsidRPr="00FD2CB6">
              <w:rPr>
                <w:rFonts w:ascii="Arial" w:hAnsi="Arial"/>
              </w:rPr>
              <w:t>Timing</w:t>
            </w:r>
          </w:p>
        </w:tc>
        <w:tc>
          <w:tcPr>
            <w:tcW w:w="71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45EFACF" w14:textId="058B7BFD" w:rsidR="00647BF4" w:rsidRPr="00FD2CB6" w:rsidRDefault="003A718B" w:rsidP="00EB7227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9:30 AM TO 6 PM</w:t>
            </w:r>
          </w:p>
        </w:tc>
      </w:tr>
      <w:tr w:rsidR="00647BF4" w:rsidRPr="00FD2CB6" w14:paraId="441A25F5" w14:textId="77777777" w:rsidTr="00FD2CB6">
        <w:trPr>
          <w:trHeight w:val="288"/>
          <w:tblHeader/>
        </w:trPr>
        <w:tc>
          <w:tcPr>
            <w:tcW w:w="2790" w:type="dxa"/>
            <w:shd w:val="clear" w:color="auto" w:fill="auto"/>
            <w:vAlign w:val="center"/>
          </w:tcPr>
          <w:p w14:paraId="1B34D83F" w14:textId="77777777" w:rsidR="00647BF4" w:rsidRPr="00FD2CB6" w:rsidRDefault="00647BF4" w:rsidP="00EB7227">
            <w:pPr>
              <w:rPr>
                <w:rFonts w:ascii="Arial" w:hAnsi="Arial"/>
              </w:rPr>
            </w:pPr>
            <w:r w:rsidRPr="00FD2CB6">
              <w:rPr>
                <w:rFonts w:ascii="Arial" w:hAnsi="Arial"/>
              </w:rPr>
              <w:t>Working days</w:t>
            </w:r>
          </w:p>
        </w:tc>
        <w:tc>
          <w:tcPr>
            <w:tcW w:w="7110" w:type="dxa"/>
            <w:shd w:val="clear" w:color="auto" w:fill="auto"/>
            <w:vAlign w:val="center"/>
          </w:tcPr>
          <w:p w14:paraId="5558A0B5" w14:textId="2923BC39" w:rsidR="00647BF4" w:rsidRPr="00FD2CB6" w:rsidRDefault="003A718B" w:rsidP="00EB722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Monday – Sunday </w:t>
            </w:r>
          </w:p>
        </w:tc>
      </w:tr>
      <w:tr w:rsidR="00647BF4" w:rsidRPr="00FD2CB6" w14:paraId="67262D06" w14:textId="77777777" w:rsidTr="00FD2CB6">
        <w:trPr>
          <w:trHeight w:val="288"/>
        </w:trPr>
        <w:tc>
          <w:tcPr>
            <w:tcW w:w="2790" w:type="dxa"/>
            <w:shd w:val="clear" w:color="auto" w:fill="auto"/>
            <w:vAlign w:val="center"/>
          </w:tcPr>
          <w:p w14:paraId="3A2EF88D" w14:textId="77777777" w:rsidR="00647BF4" w:rsidRPr="00FD2CB6" w:rsidRDefault="00647BF4" w:rsidP="00EB7227">
            <w:pPr>
              <w:rPr>
                <w:rFonts w:ascii="Arial" w:hAnsi="Arial"/>
              </w:rPr>
            </w:pPr>
            <w:r w:rsidRPr="00FD2CB6">
              <w:rPr>
                <w:rFonts w:ascii="Arial" w:hAnsi="Arial"/>
              </w:rPr>
              <w:t>Starting Date</w:t>
            </w:r>
          </w:p>
        </w:tc>
        <w:tc>
          <w:tcPr>
            <w:tcW w:w="7110" w:type="dxa"/>
            <w:shd w:val="clear" w:color="auto" w:fill="auto"/>
            <w:vAlign w:val="center"/>
          </w:tcPr>
          <w:p w14:paraId="37021D2E" w14:textId="29B6F04D" w:rsidR="00647BF4" w:rsidRPr="00FD2CB6" w:rsidRDefault="00A00AF3" w:rsidP="00EB722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11/12/2023</w:t>
            </w:r>
          </w:p>
        </w:tc>
      </w:tr>
      <w:tr w:rsidR="00647BF4" w:rsidRPr="00FD2CB6" w14:paraId="4782E193" w14:textId="77777777" w:rsidTr="00FD2CB6">
        <w:trPr>
          <w:trHeight w:val="288"/>
        </w:trPr>
        <w:tc>
          <w:tcPr>
            <w:tcW w:w="2790" w:type="dxa"/>
            <w:shd w:val="clear" w:color="auto" w:fill="auto"/>
            <w:vAlign w:val="center"/>
          </w:tcPr>
          <w:p w14:paraId="3E9A2BAD" w14:textId="77777777" w:rsidR="00647BF4" w:rsidRPr="00FD2CB6" w:rsidRDefault="00093E9A" w:rsidP="00EB7227">
            <w:pPr>
              <w:rPr>
                <w:rFonts w:ascii="Arial" w:hAnsi="Arial"/>
              </w:rPr>
            </w:pPr>
            <w:r w:rsidRPr="00FD2CB6">
              <w:rPr>
                <w:rFonts w:ascii="Arial" w:hAnsi="Arial"/>
              </w:rPr>
              <w:t>No of days required</w:t>
            </w:r>
          </w:p>
        </w:tc>
        <w:tc>
          <w:tcPr>
            <w:tcW w:w="7110" w:type="dxa"/>
            <w:shd w:val="clear" w:color="auto" w:fill="auto"/>
            <w:vAlign w:val="center"/>
          </w:tcPr>
          <w:p w14:paraId="3B8A6649" w14:textId="6F349EFB" w:rsidR="00647BF4" w:rsidRPr="00FD2CB6" w:rsidRDefault="003A718B" w:rsidP="00EB722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</w:tr>
      <w:tr w:rsidR="00647BF4" w:rsidRPr="00FD2CB6" w14:paraId="2E41DE57" w14:textId="77777777" w:rsidTr="00FD2CB6">
        <w:trPr>
          <w:trHeight w:val="288"/>
        </w:trPr>
        <w:tc>
          <w:tcPr>
            <w:tcW w:w="2790" w:type="dxa"/>
            <w:shd w:val="clear" w:color="auto" w:fill="auto"/>
            <w:vAlign w:val="center"/>
          </w:tcPr>
          <w:p w14:paraId="0314A331" w14:textId="77777777" w:rsidR="00647BF4" w:rsidRPr="00FD2CB6" w:rsidRDefault="00093E9A" w:rsidP="00EB7227">
            <w:pPr>
              <w:rPr>
                <w:rFonts w:ascii="Arial" w:hAnsi="Arial"/>
              </w:rPr>
            </w:pPr>
            <w:r w:rsidRPr="00FD2CB6">
              <w:rPr>
                <w:rFonts w:ascii="Arial" w:hAnsi="Arial"/>
              </w:rPr>
              <w:t>Agreed Date</w:t>
            </w:r>
          </w:p>
        </w:tc>
        <w:tc>
          <w:tcPr>
            <w:tcW w:w="7110" w:type="dxa"/>
            <w:shd w:val="clear" w:color="auto" w:fill="auto"/>
            <w:vAlign w:val="center"/>
          </w:tcPr>
          <w:p w14:paraId="49C539A9" w14:textId="732A1FD8" w:rsidR="00647BF4" w:rsidRPr="00FD2CB6" w:rsidRDefault="00A00AF3" w:rsidP="00EB722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17/12/2023</w:t>
            </w:r>
          </w:p>
        </w:tc>
      </w:tr>
      <w:tr w:rsidR="00647BF4" w:rsidRPr="00FD2CB6" w14:paraId="109A38AA" w14:textId="77777777" w:rsidTr="00FD2CB6">
        <w:trPr>
          <w:trHeight w:val="288"/>
        </w:trPr>
        <w:tc>
          <w:tcPr>
            <w:tcW w:w="2790" w:type="dxa"/>
            <w:shd w:val="clear" w:color="auto" w:fill="auto"/>
            <w:vAlign w:val="center"/>
          </w:tcPr>
          <w:p w14:paraId="2FFB8733" w14:textId="77777777" w:rsidR="00647BF4" w:rsidRPr="00FD2CB6" w:rsidRDefault="00093E9A" w:rsidP="00093E9A">
            <w:pPr>
              <w:rPr>
                <w:rFonts w:ascii="Arial" w:hAnsi="Arial"/>
              </w:rPr>
            </w:pPr>
            <w:r w:rsidRPr="00FD2CB6">
              <w:rPr>
                <w:rFonts w:ascii="Arial" w:hAnsi="Arial"/>
              </w:rPr>
              <w:t>Agreed Days</w:t>
            </w:r>
          </w:p>
        </w:tc>
        <w:tc>
          <w:tcPr>
            <w:tcW w:w="7110" w:type="dxa"/>
            <w:shd w:val="clear" w:color="auto" w:fill="auto"/>
            <w:vAlign w:val="center"/>
          </w:tcPr>
          <w:p w14:paraId="5F7E6FF7" w14:textId="6ED8023A" w:rsidR="00647BF4" w:rsidRPr="00FD2CB6" w:rsidRDefault="003A718B" w:rsidP="00EB722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</w:tr>
    </w:tbl>
    <w:p w14:paraId="077C94BF" w14:textId="77777777" w:rsidR="00FD2CB6" w:rsidRPr="00FD2CB6" w:rsidRDefault="00FD2CB6" w:rsidP="00FD2CB6"/>
    <w:p w14:paraId="26FD2AF2" w14:textId="725D415C" w:rsidR="002D6939" w:rsidRPr="002D6939" w:rsidRDefault="002D6939" w:rsidP="002D6939">
      <w:pPr>
        <w:rPr>
          <w:rFonts w:ascii="Arial" w:hAnsi="Arial"/>
          <w:b/>
          <w:color w:val="000080"/>
          <w:sz w:val="28"/>
        </w:rPr>
      </w:pPr>
      <w:r w:rsidRPr="00D826A4">
        <w:t xml:space="preserve"> </w:t>
      </w:r>
    </w:p>
    <w:p w14:paraId="64154052" w14:textId="5732CFA7" w:rsidR="006E6694" w:rsidRPr="00D826A4" w:rsidRDefault="006E6694" w:rsidP="00204B5A">
      <w:pPr>
        <w:pStyle w:val="FlietextEinzug"/>
        <w:rPr>
          <w:lang w:val="en-GB"/>
        </w:rPr>
      </w:pPr>
    </w:p>
    <w:sectPr w:rsidR="006E6694" w:rsidRPr="00D826A4" w:rsidSect="00DA6654">
      <w:type w:val="continuous"/>
      <w:pgSz w:w="11906" w:h="16838" w:code="9"/>
      <w:pgMar w:top="1728" w:right="1138" w:bottom="1440" w:left="1138" w:header="850" w:footer="67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48A34" w14:textId="77777777" w:rsidR="00197FDB" w:rsidRDefault="00197FDB">
      <w:r>
        <w:separator/>
      </w:r>
    </w:p>
  </w:endnote>
  <w:endnote w:type="continuationSeparator" w:id="0">
    <w:p w14:paraId="56E88118" w14:textId="77777777" w:rsidR="00197FDB" w:rsidRDefault="00197F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C6872" w14:textId="77777777" w:rsidR="0093704D" w:rsidRDefault="0093704D">
    <w:pPr>
      <w:pStyle w:val="Footer"/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14:paraId="414FC005" w14:textId="77777777" w:rsidR="0093704D" w:rsidRDefault="0093704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81" w:type="dxa"/>
      <w:tblBorders>
        <w:top w:val="single" w:sz="4" w:space="0" w:color="auto"/>
      </w:tblBorders>
      <w:shd w:val="clear" w:color="auto" w:fill="FFFFFF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7655"/>
      <w:gridCol w:w="2126"/>
    </w:tblGrid>
    <w:tr w:rsidR="0093704D" w:rsidRPr="00652C8B" w14:paraId="25E26EF6" w14:textId="77777777" w:rsidTr="00625EB2">
      <w:trPr>
        <w:cantSplit/>
        <w:trHeight w:val="531"/>
      </w:trPr>
      <w:tc>
        <w:tcPr>
          <w:tcW w:w="765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</w:tcPr>
        <w:p w14:paraId="5E1B9D54" w14:textId="77777777" w:rsidR="0093704D" w:rsidRPr="00FF4A46" w:rsidRDefault="0093704D" w:rsidP="00625EB2">
          <w:pPr>
            <w:pStyle w:val="Footer"/>
            <w:rPr>
              <w:sz w:val="16"/>
              <w:lang w:val="en-GB"/>
            </w:rPr>
          </w:pPr>
          <w:r w:rsidRPr="00FF4A46">
            <w:rPr>
              <w:sz w:val="16"/>
              <w:lang w:val="en-GB"/>
            </w:rPr>
            <w:fldChar w:fldCharType="begin"/>
          </w:r>
          <w:r w:rsidRPr="00FF4A46">
            <w:rPr>
              <w:sz w:val="16"/>
              <w:lang w:val="en-GB"/>
            </w:rPr>
            <w:instrText xml:space="preserve"> TITLE  </w:instrText>
          </w:r>
          <w:r w:rsidRPr="00FF4A46">
            <w:rPr>
              <w:sz w:val="16"/>
              <w:lang w:val="en-GB"/>
            </w:rPr>
            <w:fldChar w:fldCharType="separate"/>
          </w:r>
          <w:r w:rsidR="00A013A5">
            <w:rPr>
              <w:sz w:val="16"/>
              <w:lang w:val="en-GB"/>
            </w:rPr>
            <w:t>Project Specification / Requirement Document</w:t>
          </w:r>
          <w:r w:rsidRPr="00FF4A46">
            <w:rPr>
              <w:sz w:val="16"/>
              <w:lang w:val="en-GB"/>
            </w:rPr>
            <w:fldChar w:fldCharType="end"/>
          </w:r>
        </w:p>
      </w:tc>
      <w:tc>
        <w:tcPr>
          <w:tcW w:w="212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</w:tcPr>
        <w:p w14:paraId="646F88DD" w14:textId="77777777" w:rsidR="0093704D" w:rsidRPr="00E912AE" w:rsidRDefault="0093704D" w:rsidP="00625EB2">
          <w:pPr>
            <w:pStyle w:val="Footer"/>
            <w:jc w:val="right"/>
            <w:rPr>
              <w:lang w:val="en-GB"/>
            </w:rPr>
          </w:pPr>
          <w:r w:rsidRPr="00FF4A46">
            <w:rPr>
              <w:sz w:val="20"/>
              <w:lang w:val="en-GB"/>
            </w:rPr>
            <w:fldChar w:fldCharType="begin"/>
          </w:r>
          <w:r w:rsidRPr="00FF4A46">
            <w:rPr>
              <w:sz w:val="20"/>
              <w:lang w:val="en-GB"/>
            </w:rPr>
            <w:instrText xml:space="preserve"> PAGE </w:instrText>
          </w:r>
          <w:r w:rsidRPr="00FF4A46">
            <w:rPr>
              <w:sz w:val="20"/>
              <w:lang w:val="en-GB"/>
            </w:rPr>
            <w:fldChar w:fldCharType="separate"/>
          </w:r>
          <w:r w:rsidR="005D6170">
            <w:rPr>
              <w:noProof/>
              <w:sz w:val="20"/>
              <w:lang w:val="en-GB"/>
            </w:rPr>
            <w:t>1</w:t>
          </w:r>
          <w:r w:rsidRPr="00FF4A46">
            <w:rPr>
              <w:sz w:val="20"/>
              <w:lang w:val="en-GB"/>
            </w:rPr>
            <w:fldChar w:fldCharType="end"/>
          </w:r>
          <w:r w:rsidRPr="00FF4A46">
            <w:rPr>
              <w:sz w:val="20"/>
              <w:lang w:val="en-GB"/>
            </w:rPr>
            <w:t>/</w:t>
          </w:r>
          <w:r w:rsidRPr="00FF4A46">
            <w:rPr>
              <w:sz w:val="20"/>
              <w:lang w:val="en-GB"/>
            </w:rPr>
            <w:fldChar w:fldCharType="begin"/>
          </w:r>
          <w:r w:rsidRPr="00FF4A46">
            <w:rPr>
              <w:sz w:val="20"/>
              <w:lang w:val="en-GB"/>
            </w:rPr>
            <w:instrText xml:space="preserve"> NUMPAGES </w:instrText>
          </w:r>
          <w:r w:rsidRPr="00FF4A46">
            <w:rPr>
              <w:sz w:val="20"/>
              <w:lang w:val="en-GB"/>
            </w:rPr>
            <w:fldChar w:fldCharType="separate"/>
          </w:r>
          <w:r w:rsidR="005D6170">
            <w:rPr>
              <w:noProof/>
              <w:sz w:val="20"/>
              <w:lang w:val="en-GB"/>
            </w:rPr>
            <w:t>24</w:t>
          </w:r>
          <w:r w:rsidRPr="00FF4A46">
            <w:rPr>
              <w:sz w:val="20"/>
              <w:lang w:val="en-GB"/>
            </w:rPr>
            <w:fldChar w:fldCharType="end"/>
          </w:r>
        </w:p>
      </w:tc>
    </w:tr>
  </w:tbl>
  <w:p w14:paraId="7AC7A3B0" w14:textId="77777777" w:rsidR="0093704D" w:rsidRPr="007D229A" w:rsidRDefault="0093704D" w:rsidP="007D229A">
    <w:pPr>
      <w:pStyle w:val="Footer"/>
      <w:spacing w:before="0" w:after="0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81" w:type="dxa"/>
      <w:tblBorders>
        <w:top w:val="single" w:sz="4" w:space="0" w:color="auto"/>
      </w:tblBorders>
      <w:shd w:val="clear" w:color="auto" w:fill="FFFFFF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7655"/>
      <w:gridCol w:w="2126"/>
    </w:tblGrid>
    <w:tr w:rsidR="0093704D" w:rsidRPr="00E912AE" w14:paraId="45C805FE" w14:textId="77777777" w:rsidTr="005C7C03">
      <w:trPr>
        <w:cantSplit/>
      </w:trPr>
      <w:tc>
        <w:tcPr>
          <w:tcW w:w="7655" w:type="dxa"/>
          <w:tcBorders>
            <w:top w:val="single" w:sz="12" w:space="0" w:color="auto"/>
          </w:tcBorders>
          <w:shd w:val="clear" w:color="auto" w:fill="FFFFFF"/>
        </w:tcPr>
        <w:p w14:paraId="15EC862D" w14:textId="77777777" w:rsidR="0093704D" w:rsidRDefault="0093704D" w:rsidP="005C7C03">
          <w:pPr>
            <w:pStyle w:val="Footer"/>
            <w:spacing w:after="0"/>
            <w:rPr>
              <w:lang w:val="en-GB"/>
            </w:rPr>
          </w:pPr>
          <w:r>
            <w:rPr>
              <w:lang w:val="en-GB"/>
            </w:rPr>
            <w:t>Project specification / requirement document</w:t>
          </w:r>
        </w:p>
        <w:p w14:paraId="2DE43781" w14:textId="77777777" w:rsidR="0093704D" w:rsidRPr="00E912AE" w:rsidRDefault="0093704D" w:rsidP="005C7C03">
          <w:pPr>
            <w:pStyle w:val="Footer"/>
            <w:spacing w:before="0"/>
            <w:rPr>
              <w:lang w:val="en-GB"/>
            </w:rPr>
          </w:pPr>
          <w:r>
            <w:rPr>
              <w:lang w:val="en-GB"/>
            </w:rPr>
            <w:fldChar w:fldCharType="begin"/>
          </w:r>
          <w:r>
            <w:rPr>
              <w:lang w:val="en-GB"/>
            </w:rPr>
            <w:instrText xml:space="preserve"> FILENAME  </w:instrText>
          </w:r>
          <w:r>
            <w:rPr>
              <w:lang w:val="en-GB"/>
            </w:rPr>
            <w:fldChar w:fldCharType="separate"/>
          </w:r>
          <w:r w:rsidR="00A013A5">
            <w:rPr>
              <w:noProof/>
              <w:lang w:val="en-GB"/>
            </w:rPr>
            <w:t>Document2</w:t>
          </w:r>
          <w:r>
            <w:rPr>
              <w:lang w:val="en-GB"/>
            </w:rPr>
            <w:fldChar w:fldCharType="end"/>
          </w:r>
        </w:p>
      </w:tc>
      <w:tc>
        <w:tcPr>
          <w:tcW w:w="2126" w:type="dxa"/>
          <w:tcBorders>
            <w:top w:val="single" w:sz="12" w:space="0" w:color="auto"/>
          </w:tcBorders>
          <w:shd w:val="clear" w:color="auto" w:fill="FFFFFF"/>
        </w:tcPr>
        <w:p w14:paraId="27320A76" w14:textId="48391873" w:rsidR="0093704D" w:rsidRPr="00E912AE" w:rsidRDefault="0093704D">
          <w:pPr>
            <w:pStyle w:val="Footer"/>
            <w:jc w:val="right"/>
            <w:rPr>
              <w:lang w:val="en-GB"/>
            </w:rPr>
          </w:pPr>
          <w:r>
            <w:rPr>
              <w:lang w:val="en-GB"/>
            </w:rPr>
            <w:fldChar w:fldCharType="begin"/>
          </w:r>
          <w:r>
            <w:rPr>
              <w:lang w:val="en-GB"/>
            </w:rPr>
            <w:instrText xml:space="preserve"> SAVEDATE  \@ "MMMM d, yyyy" </w:instrText>
          </w:r>
          <w:r>
            <w:rPr>
              <w:lang w:val="en-GB"/>
            </w:rPr>
            <w:fldChar w:fldCharType="separate"/>
          </w:r>
          <w:r w:rsidR="003960EE">
            <w:rPr>
              <w:noProof/>
              <w:lang w:val="en-GB"/>
            </w:rPr>
            <w:t>December 18, 2023</w:t>
          </w:r>
          <w:r>
            <w:rPr>
              <w:lang w:val="en-GB"/>
            </w:rPr>
            <w:fldChar w:fldCharType="end"/>
          </w:r>
          <w:r w:rsidRPr="00E912AE">
            <w:rPr>
              <w:lang w:val="en-GB"/>
            </w:rPr>
            <w:br/>
          </w:r>
          <w:r w:rsidRPr="00E912AE">
            <w:rPr>
              <w:lang w:val="en-GB"/>
            </w:rPr>
            <w:fldChar w:fldCharType="begin"/>
          </w:r>
          <w:r w:rsidRPr="00E912AE">
            <w:rPr>
              <w:lang w:val="en-GB"/>
            </w:rPr>
            <w:instrText xml:space="preserve"> PAGE </w:instrText>
          </w:r>
          <w:r w:rsidRPr="00E912AE">
            <w:rPr>
              <w:lang w:val="en-GB"/>
            </w:rPr>
            <w:fldChar w:fldCharType="separate"/>
          </w:r>
          <w:r>
            <w:rPr>
              <w:noProof/>
              <w:lang w:val="en-GB"/>
            </w:rPr>
            <w:t>5</w:t>
          </w:r>
          <w:r w:rsidRPr="00E912AE">
            <w:rPr>
              <w:lang w:val="en-GB"/>
            </w:rPr>
            <w:fldChar w:fldCharType="end"/>
          </w:r>
          <w:r w:rsidRPr="00E912AE">
            <w:rPr>
              <w:lang w:val="en-GB"/>
            </w:rPr>
            <w:t>/</w:t>
          </w:r>
          <w:r w:rsidRPr="00E912AE">
            <w:rPr>
              <w:lang w:val="en-GB"/>
            </w:rPr>
            <w:fldChar w:fldCharType="begin"/>
          </w:r>
          <w:r w:rsidRPr="00E912AE">
            <w:rPr>
              <w:lang w:val="en-GB"/>
            </w:rPr>
            <w:instrText xml:space="preserve"> NUMPAGES </w:instrText>
          </w:r>
          <w:r w:rsidRPr="00E912AE">
            <w:rPr>
              <w:lang w:val="en-GB"/>
            </w:rPr>
            <w:fldChar w:fldCharType="separate"/>
          </w:r>
          <w:r>
            <w:rPr>
              <w:noProof/>
              <w:lang w:val="en-GB"/>
            </w:rPr>
            <w:t>31</w:t>
          </w:r>
          <w:r w:rsidRPr="00E912AE">
            <w:rPr>
              <w:lang w:val="en-GB"/>
            </w:rPr>
            <w:fldChar w:fldCharType="end"/>
          </w:r>
        </w:p>
      </w:tc>
    </w:tr>
  </w:tbl>
  <w:p w14:paraId="259AB2CC" w14:textId="77777777" w:rsidR="0093704D" w:rsidRPr="007D229A" w:rsidRDefault="0093704D" w:rsidP="007D229A">
    <w:pPr>
      <w:pStyle w:val="Footer"/>
      <w:spacing w:before="0" w:after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6EC95" w14:textId="77777777" w:rsidR="00197FDB" w:rsidRDefault="00197FDB">
      <w:r>
        <w:separator/>
      </w:r>
    </w:p>
  </w:footnote>
  <w:footnote w:type="continuationSeparator" w:id="0">
    <w:p w14:paraId="0AC4A2D7" w14:textId="77777777" w:rsidR="00197FDB" w:rsidRDefault="00197F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81" w:type="dxa"/>
      <w:tblBorders>
        <w:bottom w:val="single" w:sz="4" w:space="0" w:color="auto"/>
      </w:tblBorders>
      <w:shd w:val="clear" w:color="auto" w:fill="FFFFFF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9781"/>
    </w:tblGrid>
    <w:tr w:rsidR="0093704D" w:rsidRPr="00555569" w14:paraId="4F75E93E" w14:textId="77777777" w:rsidTr="000D713D">
      <w:trPr>
        <w:cantSplit/>
        <w:trHeight w:val="799"/>
      </w:trPr>
      <w:tc>
        <w:tcPr>
          <w:tcW w:w="9781" w:type="dxa"/>
          <w:tcBorders>
            <w:bottom w:val="nil"/>
          </w:tcBorders>
          <w:shd w:val="clear" w:color="auto" w:fill="FFFFFF"/>
          <w:vAlign w:val="center"/>
        </w:tcPr>
        <w:p w14:paraId="0B8A3091" w14:textId="1B414468" w:rsidR="0093704D" w:rsidRPr="00555569" w:rsidRDefault="00784E0E" w:rsidP="00AA7B9E">
          <w:pPr>
            <w:pStyle w:val="Header"/>
            <w:jc w:val="right"/>
            <w:rPr>
              <w:b/>
              <w:lang w:val="en-GB"/>
            </w:rPr>
          </w:pPr>
          <w:r w:rsidRPr="00784E0E">
            <w:rPr>
              <w:b/>
              <w:noProof/>
              <w:lang w:val="en-GB"/>
            </w:rPr>
            <w:drawing>
              <wp:inline distT="0" distB="0" distL="0" distR="0" wp14:anchorId="45ABD515" wp14:editId="2BADC9A1">
                <wp:extent cx="1918179" cy="595630"/>
                <wp:effectExtent l="0" t="0" r="0" b="0"/>
                <wp:docPr id="79" name="Picture 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51390" cy="6059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981BCB2" w14:textId="77777777" w:rsidR="0093704D" w:rsidRPr="00555569" w:rsidRDefault="0093704D" w:rsidP="00E36221">
    <w:pPr>
      <w:pStyle w:val="Header"/>
      <w:rPr>
        <w:lang w:val="en-GB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81" w:type="dxa"/>
      <w:shd w:val="clear" w:color="auto" w:fill="FFFFFF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9781"/>
    </w:tblGrid>
    <w:tr w:rsidR="0093704D" w:rsidRPr="00652C8B" w14:paraId="573B1BC1" w14:textId="77777777" w:rsidTr="00E25D23">
      <w:trPr>
        <w:cantSplit/>
        <w:trHeight w:hRule="exact" w:val="994"/>
      </w:trPr>
      <w:tc>
        <w:tcPr>
          <w:tcW w:w="9781" w:type="dxa"/>
          <w:shd w:val="clear" w:color="auto" w:fill="FFFFFF"/>
          <w:vAlign w:val="center"/>
        </w:tcPr>
        <w:p w14:paraId="36182473" w14:textId="77777777" w:rsidR="0093704D" w:rsidRPr="00652C8B" w:rsidRDefault="0093704D" w:rsidP="00E25D23">
          <w:pPr>
            <w:pStyle w:val="Header"/>
            <w:jc w:val="right"/>
            <w:rPr>
              <w:b/>
              <w:lang w:val="en-GB"/>
            </w:rPr>
          </w:pPr>
          <w:r>
            <w:rPr>
              <w:b/>
              <w:noProof/>
              <w:lang w:eastAsia="en-US"/>
            </w:rPr>
            <w:drawing>
              <wp:inline distT="0" distB="0" distL="0" distR="0" wp14:anchorId="7566581B" wp14:editId="724EF6D2">
                <wp:extent cx="3060065" cy="490220"/>
                <wp:effectExtent l="0" t="0" r="6985" b="5080"/>
                <wp:docPr id="78" name="Picture 78" descr="B&amp;R%20Logo%20RGB%20mit%20PIA%20und%20UR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&amp;R%20Logo%20RGB%20mit%20PIA%20und%20UR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0065" cy="490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1A49C00" w14:textId="77777777" w:rsidR="0093704D" w:rsidRPr="00125E48" w:rsidRDefault="0093704D">
    <w:pPr>
      <w:pStyle w:val="Header"/>
      <w:rPr>
        <w:b/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3292D"/>
    <w:multiLevelType w:val="multilevel"/>
    <w:tmpl w:val="66E6E6CA"/>
    <w:lvl w:ilvl="0">
      <w:start w:val="1"/>
      <w:numFmt w:val="bullet"/>
      <w:pStyle w:val="Bulleting"/>
      <w:lvlText w:val=""/>
      <w:lvlJc w:val="left"/>
      <w:pPr>
        <w:tabs>
          <w:tab w:val="num" w:pos="1288"/>
        </w:tabs>
        <w:ind w:left="1288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1648"/>
        </w:tabs>
        <w:ind w:left="1648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tabs>
          <w:tab w:val="num" w:pos="2008"/>
        </w:tabs>
        <w:ind w:left="20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368"/>
        </w:tabs>
        <w:ind w:left="236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728"/>
        </w:tabs>
        <w:ind w:left="2728" w:hanging="360"/>
      </w:pPr>
      <w:rPr>
        <w:rFonts w:ascii="Symbol" w:hAnsi="Symbol" w:hint="default"/>
      </w:rPr>
    </w:lvl>
    <w:lvl w:ilvl="5">
      <w:start w:val="1"/>
      <w:numFmt w:val="bullet"/>
      <w:lvlText w:val=""/>
      <w:lvlJc w:val="left"/>
      <w:pPr>
        <w:tabs>
          <w:tab w:val="num" w:pos="3088"/>
        </w:tabs>
        <w:ind w:left="308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448"/>
        </w:tabs>
        <w:ind w:left="3448" w:hanging="360"/>
      </w:pPr>
      <w:rPr>
        <w:rFonts w:ascii="Wingdings" w:hAnsi="Wingdings" w:hint="default"/>
      </w:rPr>
    </w:lvl>
    <w:lvl w:ilvl="7">
      <w:start w:val="1"/>
      <w:numFmt w:val="bullet"/>
      <w:lvlText w:val=""/>
      <w:lvlJc w:val="left"/>
      <w:pPr>
        <w:tabs>
          <w:tab w:val="num" w:pos="3808"/>
        </w:tabs>
        <w:ind w:left="3808" w:hanging="360"/>
      </w:pPr>
      <w:rPr>
        <w:rFonts w:ascii="Wingdings" w:hAnsi="Wingdings" w:hint="default"/>
      </w:rPr>
    </w:lvl>
    <w:lvl w:ilvl="8">
      <w:start w:val="1"/>
      <w:numFmt w:val="bullet"/>
      <w:lvlText w:val=""/>
      <w:lvlJc w:val="left"/>
      <w:pPr>
        <w:tabs>
          <w:tab w:val="num" w:pos="4168"/>
        </w:tabs>
        <w:ind w:left="4168" w:hanging="360"/>
      </w:pPr>
      <w:rPr>
        <w:rFonts w:ascii="Wingdings" w:hAnsi="Wingdings" w:hint="default"/>
      </w:rPr>
    </w:lvl>
  </w:abstractNum>
  <w:abstractNum w:abstractNumId="1" w15:restartNumberingAfterBreak="0">
    <w:nsid w:val="50F86DD7"/>
    <w:multiLevelType w:val="multilevel"/>
    <w:tmpl w:val="24681FD4"/>
    <w:lvl w:ilvl="0">
      <w:start w:val="1"/>
      <w:numFmt w:val="bullet"/>
      <w:pStyle w:val="Aufzhlung"/>
      <w:lvlText w:val=""/>
      <w:lvlJc w:val="left"/>
      <w:pPr>
        <w:tabs>
          <w:tab w:val="num" w:pos="644"/>
        </w:tabs>
        <w:ind w:left="567" w:hanging="283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927"/>
        </w:tabs>
        <w:ind w:left="851" w:hanging="284"/>
      </w:pPr>
      <w:rPr>
        <w:rFonts w:ascii="Times New Roman" w:hAnsi="Times New Roman" w:hint="default"/>
      </w:rPr>
    </w:lvl>
    <w:lvl w:ilvl="2">
      <w:start w:val="1"/>
      <w:numFmt w:val="bullet"/>
      <w:lvlText w:val=""/>
      <w:lvlJc w:val="left"/>
      <w:pPr>
        <w:tabs>
          <w:tab w:val="num" w:pos="1211"/>
        </w:tabs>
        <w:ind w:left="1134" w:hanging="28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07278"/>
    <w:multiLevelType w:val="hybridMultilevel"/>
    <w:tmpl w:val="479214BE"/>
    <w:lvl w:ilvl="0" w:tplc="3FE46E02">
      <w:start w:val="1"/>
      <w:numFmt w:val="upperRoman"/>
      <w:pStyle w:val="berschriftNum1"/>
      <w:lvlText w:val="%1"/>
      <w:lvlJc w:val="left"/>
      <w:pPr>
        <w:tabs>
          <w:tab w:val="num" w:pos="340"/>
        </w:tabs>
        <w:ind w:left="340" w:hanging="340"/>
      </w:pPr>
      <w:rPr>
        <w:rFonts w:ascii="Arial" w:hAnsi="Arial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47714C5"/>
    <w:multiLevelType w:val="hybridMultilevel"/>
    <w:tmpl w:val="EF4245A4"/>
    <w:lvl w:ilvl="0" w:tplc="5186E44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AAD5AAE"/>
    <w:multiLevelType w:val="multilevel"/>
    <w:tmpl w:val="2A6E1AF6"/>
    <w:lvl w:ilvl="0">
      <w:start w:val="1"/>
      <w:numFmt w:val="bullet"/>
      <w:lvlText w:val="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1004"/>
        </w:tabs>
        <w:ind w:left="1004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tabs>
          <w:tab w:val="num" w:pos="1364"/>
        </w:tabs>
        <w:ind w:left="136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24"/>
        </w:tabs>
        <w:ind w:left="1724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</w:rPr>
    </w:lvl>
    <w:lvl w:ilvl="5">
      <w:start w:val="1"/>
      <w:numFmt w:val="bullet"/>
      <w:lvlText w:val="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</w:rPr>
    </w:lvl>
    <w:lvl w:ilvl="7">
      <w:start w:val="1"/>
      <w:numFmt w:val="bullet"/>
      <w:lvlText w:val=""/>
      <w:lvlJc w:val="left"/>
      <w:pPr>
        <w:tabs>
          <w:tab w:val="num" w:pos="3164"/>
        </w:tabs>
        <w:ind w:left="3164" w:hanging="360"/>
      </w:pPr>
      <w:rPr>
        <w:rFonts w:ascii="Wingdings" w:hAnsi="Wingdings" w:hint="default"/>
      </w:rPr>
    </w:lvl>
    <w:lvl w:ilvl="8">
      <w:start w:val="1"/>
      <w:numFmt w:val="bullet"/>
      <w:lvlText w:val="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</w:rPr>
    </w:lvl>
  </w:abstractNum>
  <w:abstractNum w:abstractNumId="5" w15:restartNumberingAfterBreak="0">
    <w:nsid w:val="6C6F1CD9"/>
    <w:multiLevelType w:val="multilevel"/>
    <w:tmpl w:val="38F68A58"/>
    <w:lvl w:ilvl="0">
      <w:start w:val="1"/>
      <w:numFmt w:val="decimal"/>
      <w:pStyle w:val="Heading1"/>
      <w:lvlText w:val="%1"/>
      <w:lvlJc w:val="left"/>
      <w:pPr>
        <w:tabs>
          <w:tab w:val="num" w:pos="10062"/>
        </w:tabs>
        <w:ind w:left="1006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1026"/>
        </w:tabs>
        <w:ind w:left="102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79DB17F7"/>
    <w:multiLevelType w:val="hybridMultilevel"/>
    <w:tmpl w:val="389E67E6"/>
    <w:lvl w:ilvl="0" w:tplc="5186E44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723916504">
    <w:abstractNumId w:val="1"/>
  </w:num>
  <w:num w:numId="2" w16cid:durableId="1145586117">
    <w:abstractNumId w:val="2"/>
  </w:num>
  <w:num w:numId="3" w16cid:durableId="1732192370">
    <w:abstractNumId w:val="3"/>
  </w:num>
  <w:num w:numId="4" w16cid:durableId="1477649081">
    <w:abstractNumId w:val="6"/>
  </w:num>
  <w:num w:numId="5" w16cid:durableId="1456407465">
    <w:abstractNumId w:val="5"/>
  </w:num>
  <w:num w:numId="6" w16cid:durableId="1673338466">
    <w:abstractNumId w:val="4"/>
  </w:num>
  <w:num w:numId="7" w16cid:durableId="237446476">
    <w:abstractNumId w:val="0"/>
  </w:num>
  <w:num w:numId="8" w16cid:durableId="1824084725">
    <w:abstractNumId w:val="5"/>
    <w:lvlOverride w:ilvl="0">
      <w:startOverride w:val="6"/>
    </w:lvlOverride>
    <w:lvlOverride w:ilvl="1">
      <w:startOverride w:val="2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DE" w:vendorID="64" w:dllVersion="6" w:nlCheck="1" w:checkStyle="1"/>
  <w:activeWritingStyle w:appName="MSWord" w:lang="en-GB" w:vendorID="64" w:dllVersion="6" w:nlCheck="1" w:checkStyle="1"/>
  <w:activeWritingStyle w:appName="MSWord" w:lang="de-AT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de-AT" w:vendorID="64" w:dllVersion="0" w:nlCheck="1" w:checkStyle="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3A5"/>
    <w:rsid w:val="0000776D"/>
    <w:rsid w:val="000135F0"/>
    <w:rsid w:val="000162E6"/>
    <w:rsid w:val="00030EA4"/>
    <w:rsid w:val="0003680A"/>
    <w:rsid w:val="00037A10"/>
    <w:rsid w:val="0004017E"/>
    <w:rsid w:val="00044B30"/>
    <w:rsid w:val="00050AFE"/>
    <w:rsid w:val="00052D36"/>
    <w:rsid w:val="00062030"/>
    <w:rsid w:val="00067B0E"/>
    <w:rsid w:val="0008197F"/>
    <w:rsid w:val="000912EF"/>
    <w:rsid w:val="000935E0"/>
    <w:rsid w:val="00093E9A"/>
    <w:rsid w:val="00097C90"/>
    <w:rsid w:val="000A2AE7"/>
    <w:rsid w:val="000A4495"/>
    <w:rsid w:val="000B12DA"/>
    <w:rsid w:val="000B210E"/>
    <w:rsid w:val="000B5CD0"/>
    <w:rsid w:val="000C0291"/>
    <w:rsid w:val="000C4984"/>
    <w:rsid w:val="000C5CEB"/>
    <w:rsid w:val="000D196A"/>
    <w:rsid w:val="000D1C34"/>
    <w:rsid w:val="000D713D"/>
    <w:rsid w:val="000E08AF"/>
    <w:rsid w:val="000F7967"/>
    <w:rsid w:val="001007EF"/>
    <w:rsid w:val="00102848"/>
    <w:rsid w:val="0011002F"/>
    <w:rsid w:val="0011273E"/>
    <w:rsid w:val="00114896"/>
    <w:rsid w:val="00125E48"/>
    <w:rsid w:val="00130B2D"/>
    <w:rsid w:val="00132B23"/>
    <w:rsid w:val="001428F2"/>
    <w:rsid w:val="00145E0E"/>
    <w:rsid w:val="00147512"/>
    <w:rsid w:val="00155BAD"/>
    <w:rsid w:val="00163C10"/>
    <w:rsid w:val="00173744"/>
    <w:rsid w:val="00173F56"/>
    <w:rsid w:val="0017493A"/>
    <w:rsid w:val="00174ECF"/>
    <w:rsid w:val="001751DA"/>
    <w:rsid w:val="00184352"/>
    <w:rsid w:val="00193317"/>
    <w:rsid w:val="00197FDB"/>
    <w:rsid w:val="001B4439"/>
    <w:rsid w:val="001B6F71"/>
    <w:rsid w:val="001C6947"/>
    <w:rsid w:val="001D3DA3"/>
    <w:rsid w:val="001E2A82"/>
    <w:rsid w:val="001F0392"/>
    <w:rsid w:val="001F1C4C"/>
    <w:rsid w:val="001F4A07"/>
    <w:rsid w:val="00204B5A"/>
    <w:rsid w:val="00206145"/>
    <w:rsid w:val="00215EED"/>
    <w:rsid w:val="002307AE"/>
    <w:rsid w:val="00231B30"/>
    <w:rsid w:val="00232512"/>
    <w:rsid w:val="00233384"/>
    <w:rsid w:val="002334D5"/>
    <w:rsid w:val="00241F98"/>
    <w:rsid w:val="002577F9"/>
    <w:rsid w:val="00262A11"/>
    <w:rsid w:val="0026582D"/>
    <w:rsid w:val="00273D35"/>
    <w:rsid w:val="0027493F"/>
    <w:rsid w:val="00276AFC"/>
    <w:rsid w:val="0028020B"/>
    <w:rsid w:val="00282490"/>
    <w:rsid w:val="0028507A"/>
    <w:rsid w:val="00285436"/>
    <w:rsid w:val="002A047F"/>
    <w:rsid w:val="002A34F3"/>
    <w:rsid w:val="002A4A25"/>
    <w:rsid w:val="002B6A0F"/>
    <w:rsid w:val="002C10EF"/>
    <w:rsid w:val="002C1801"/>
    <w:rsid w:val="002C32C2"/>
    <w:rsid w:val="002C3F52"/>
    <w:rsid w:val="002D6939"/>
    <w:rsid w:val="002E2FA2"/>
    <w:rsid w:val="002F1395"/>
    <w:rsid w:val="002F2855"/>
    <w:rsid w:val="002F6A38"/>
    <w:rsid w:val="002F7532"/>
    <w:rsid w:val="00312F48"/>
    <w:rsid w:val="003159FA"/>
    <w:rsid w:val="00317649"/>
    <w:rsid w:val="003219AC"/>
    <w:rsid w:val="00322F31"/>
    <w:rsid w:val="00323345"/>
    <w:rsid w:val="003248CB"/>
    <w:rsid w:val="003353C8"/>
    <w:rsid w:val="0034698E"/>
    <w:rsid w:val="00350363"/>
    <w:rsid w:val="00365F60"/>
    <w:rsid w:val="00367911"/>
    <w:rsid w:val="0039179E"/>
    <w:rsid w:val="003960EE"/>
    <w:rsid w:val="003973FE"/>
    <w:rsid w:val="003A0432"/>
    <w:rsid w:val="003A718B"/>
    <w:rsid w:val="003C1376"/>
    <w:rsid w:val="003C1958"/>
    <w:rsid w:val="003C5DE7"/>
    <w:rsid w:val="003C6C86"/>
    <w:rsid w:val="003D088C"/>
    <w:rsid w:val="003D0ADE"/>
    <w:rsid w:val="003D0DFA"/>
    <w:rsid w:val="003D545E"/>
    <w:rsid w:val="003E034F"/>
    <w:rsid w:val="003E17DF"/>
    <w:rsid w:val="003E4DDD"/>
    <w:rsid w:val="003F31AC"/>
    <w:rsid w:val="003F5124"/>
    <w:rsid w:val="003F7C56"/>
    <w:rsid w:val="00401D7B"/>
    <w:rsid w:val="00402437"/>
    <w:rsid w:val="004035DD"/>
    <w:rsid w:val="0040375A"/>
    <w:rsid w:val="00405394"/>
    <w:rsid w:val="00407A3B"/>
    <w:rsid w:val="004158DE"/>
    <w:rsid w:val="00434D29"/>
    <w:rsid w:val="004352F2"/>
    <w:rsid w:val="004355BA"/>
    <w:rsid w:val="00437239"/>
    <w:rsid w:val="004400B8"/>
    <w:rsid w:val="004400C5"/>
    <w:rsid w:val="0044527E"/>
    <w:rsid w:val="004468E4"/>
    <w:rsid w:val="0044763F"/>
    <w:rsid w:val="00453AAF"/>
    <w:rsid w:val="00464438"/>
    <w:rsid w:val="004645F0"/>
    <w:rsid w:val="00465BCB"/>
    <w:rsid w:val="00473668"/>
    <w:rsid w:val="00482153"/>
    <w:rsid w:val="004825C7"/>
    <w:rsid w:val="004829C2"/>
    <w:rsid w:val="00485DA8"/>
    <w:rsid w:val="00490E8A"/>
    <w:rsid w:val="00493213"/>
    <w:rsid w:val="00493532"/>
    <w:rsid w:val="00496858"/>
    <w:rsid w:val="004A1634"/>
    <w:rsid w:val="004A2C80"/>
    <w:rsid w:val="004B0842"/>
    <w:rsid w:val="004B3BBF"/>
    <w:rsid w:val="004B6FFA"/>
    <w:rsid w:val="004C03FF"/>
    <w:rsid w:val="004C3AFA"/>
    <w:rsid w:val="004C6687"/>
    <w:rsid w:val="004D1429"/>
    <w:rsid w:val="004E3218"/>
    <w:rsid w:val="004E3351"/>
    <w:rsid w:val="004E39B6"/>
    <w:rsid w:val="004F071F"/>
    <w:rsid w:val="004F37E7"/>
    <w:rsid w:val="004F3E3B"/>
    <w:rsid w:val="004F48BD"/>
    <w:rsid w:val="0050062A"/>
    <w:rsid w:val="00501575"/>
    <w:rsid w:val="00502AB3"/>
    <w:rsid w:val="005104E6"/>
    <w:rsid w:val="00512B63"/>
    <w:rsid w:val="00516657"/>
    <w:rsid w:val="0051775E"/>
    <w:rsid w:val="00526EE5"/>
    <w:rsid w:val="00543EE2"/>
    <w:rsid w:val="00545C3E"/>
    <w:rsid w:val="00553529"/>
    <w:rsid w:val="00555569"/>
    <w:rsid w:val="005671D3"/>
    <w:rsid w:val="005738B6"/>
    <w:rsid w:val="00574F44"/>
    <w:rsid w:val="005B2855"/>
    <w:rsid w:val="005C2618"/>
    <w:rsid w:val="005C7C03"/>
    <w:rsid w:val="005D132C"/>
    <w:rsid w:val="005D1B36"/>
    <w:rsid w:val="005D2174"/>
    <w:rsid w:val="005D3D5D"/>
    <w:rsid w:val="005D6170"/>
    <w:rsid w:val="005E38E9"/>
    <w:rsid w:val="005E7267"/>
    <w:rsid w:val="005F2DBE"/>
    <w:rsid w:val="005F6126"/>
    <w:rsid w:val="00602AA7"/>
    <w:rsid w:val="00607237"/>
    <w:rsid w:val="00607F45"/>
    <w:rsid w:val="006125AE"/>
    <w:rsid w:val="00614BDF"/>
    <w:rsid w:val="00617218"/>
    <w:rsid w:val="006253A2"/>
    <w:rsid w:val="00625EB2"/>
    <w:rsid w:val="0062709F"/>
    <w:rsid w:val="006305DC"/>
    <w:rsid w:val="006317B6"/>
    <w:rsid w:val="00631DB8"/>
    <w:rsid w:val="006347CD"/>
    <w:rsid w:val="006365CF"/>
    <w:rsid w:val="006443B0"/>
    <w:rsid w:val="00647BF4"/>
    <w:rsid w:val="0065006E"/>
    <w:rsid w:val="00652C8B"/>
    <w:rsid w:val="006549B5"/>
    <w:rsid w:val="006614A1"/>
    <w:rsid w:val="006632DC"/>
    <w:rsid w:val="00682B60"/>
    <w:rsid w:val="00684FEF"/>
    <w:rsid w:val="006866A3"/>
    <w:rsid w:val="0068719F"/>
    <w:rsid w:val="0069401E"/>
    <w:rsid w:val="00694618"/>
    <w:rsid w:val="006C6539"/>
    <w:rsid w:val="006D4147"/>
    <w:rsid w:val="006D544E"/>
    <w:rsid w:val="006E1F10"/>
    <w:rsid w:val="006E2A99"/>
    <w:rsid w:val="006E6694"/>
    <w:rsid w:val="006F3C53"/>
    <w:rsid w:val="007058B8"/>
    <w:rsid w:val="00705B33"/>
    <w:rsid w:val="00707B66"/>
    <w:rsid w:val="007120B2"/>
    <w:rsid w:val="007135BE"/>
    <w:rsid w:val="00716160"/>
    <w:rsid w:val="00722C0D"/>
    <w:rsid w:val="00724C87"/>
    <w:rsid w:val="00731878"/>
    <w:rsid w:val="00732826"/>
    <w:rsid w:val="007351C0"/>
    <w:rsid w:val="007376A5"/>
    <w:rsid w:val="0074320F"/>
    <w:rsid w:val="0075073B"/>
    <w:rsid w:val="007528B5"/>
    <w:rsid w:val="007538A7"/>
    <w:rsid w:val="00760D92"/>
    <w:rsid w:val="0076364B"/>
    <w:rsid w:val="00767F50"/>
    <w:rsid w:val="0077627B"/>
    <w:rsid w:val="0078019A"/>
    <w:rsid w:val="00784E0E"/>
    <w:rsid w:val="00786713"/>
    <w:rsid w:val="00792EAC"/>
    <w:rsid w:val="00795307"/>
    <w:rsid w:val="0079557E"/>
    <w:rsid w:val="007A68A1"/>
    <w:rsid w:val="007A7124"/>
    <w:rsid w:val="007D229A"/>
    <w:rsid w:val="007D2F2D"/>
    <w:rsid w:val="007E33D8"/>
    <w:rsid w:val="007E7E42"/>
    <w:rsid w:val="007F3BC6"/>
    <w:rsid w:val="007F6B61"/>
    <w:rsid w:val="0082407D"/>
    <w:rsid w:val="008279D3"/>
    <w:rsid w:val="008303E5"/>
    <w:rsid w:val="00830E36"/>
    <w:rsid w:val="0083622E"/>
    <w:rsid w:val="00837E2D"/>
    <w:rsid w:val="0084479C"/>
    <w:rsid w:val="00845D38"/>
    <w:rsid w:val="00860D60"/>
    <w:rsid w:val="00862B50"/>
    <w:rsid w:val="00864497"/>
    <w:rsid w:val="00864882"/>
    <w:rsid w:val="00870C5E"/>
    <w:rsid w:val="008745B6"/>
    <w:rsid w:val="00877B71"/>
    <w:rsid w:val="00881E22"/>
    <w:rsid w:val="00884645"/>
    <w:rsid w:val="00887D23"/>
    <w:rsid w:val="00894CB4"/>
    <w:rsid w:val="00896647"/>
    <w:rsid w:val="008A4694"/>
    <w:rsid w:val="008B144E"/>
    <w:rsid w:val="008B1763"/>
    <w:rsid w:val="008B17D4"/>
    <w:rsid w:val="008C15C8"/>
    <w:rsid w:val="008C4231"/>
    <w:rsid w:val="008C781A"/>
    <w:rsid w:val="008D1187"/>
    <w:rsid w:val="008D520E"/>
    <w:rsid w:val="008D5867"/>
    <w:rsid w:val="008D7B5C"/>
    <w:rsid w:val="008D7F23"/>
    <w:rsid w:val="008E0B48"/>
    <w:rsid w:val="008E0E46"/>
    <w:rsid w:val="008F0DDE"/>
    <w:rsid w:val="008F2E8C"/>
    <w:rsid w:val="008F60E8"/>
    <w:rsid w:val="00901645"/>
    <w:rsid w:val="009074B9"/>
    <w:rsid w:val="0090785C"/>
    <w:rsid w:val="00911906"/>
    <w:rsid w:val="00913E1D"/>
    <w:rsid w:val="009248D4"/>
    <w:rsid w:val="00926F2E"/>
    <w:rsid w:val="0093209F"/>
    <w:rsid w:val="00934A4E"/>
    <w:rsid w:val="0093704D"/>
    <w:rsid w:val="0094092C"/>
    <w:rsid w:val="00944255"/>
    <w:rsid w:val="00945B80"/>
    <w:rsid w:val="0094797E"/>
    <w:rsid w:val="00953A9E"/>
    <w:rsid w:val="00957227"/>
    <w:rsid w:val="009624CB"/>
    <w:rsid w:val="00967AC5"/>
    <w:rsid w:val="009751AB"/>
    <w:rsid w:val="00977E83"/>
    <w:rsid w:val="00981B1C"/>
    <w:rsid w:val="009A517E"/>
    <w:rsid w:val="009B1DA4"/>
    <w:rsid w:val="009B49BF"/>
    <w:rsid w:val="009C2319"/>
    <w:rsid w:val="009C2A71"/>
    <w:rsid w:val="009C6F00"/>
    <w:rsid w:val="009D5058"/>
    <w:rsid w:val="009E2199"/>
    <w:rsid w:val="009E67F7"/>
    <w:rsid w:val="009F4FA1"/>
    <w:rsid w:val="009F597A"/>
    <w:rsid w:val="00A0061E"/>
    <w:rsid w:val="00A0077D"/>
    <w:rsid w:val="00A00AF3"/>
    <w:rsid w:val="00A013A5"/>
    <w:rsid w:val="00A05510"/>
    <w:rsid w:val="00A1074C"/>
    <w:rsid w:val="00A11547"/>
    <w:rsid w:val="00A16492"/>
    <w:rsid w:val="00A23544"/>
    <w:rsid w:val="00A2434F"/>
    <w:rsid w:val="00A246DF"/>
    <w:rsid w:val="00A26CDF"/>
    <w:rsid w:val="00A26F4D"/>
    <w:rsid w:val="00A330BA"/>
    <w:rsid w:val="00A52BAE"/>
    <w:rsid w:val="00A53045"/>
    <w:rsid w:val="00A64ADB"/>
    <w:rsid w:val="00A72194"/>
    <w:rsid w:val="00A804C8"/>
    <w:rsid w:val="00A85964"/>
    <w:rsid w:val="00A9094C"/>
    <w:rsid w:val="00A9529B"/>
    <w:rsid w:val="00AA4831"/>
    <w:rsid w:val="00AA651B"/>
    <w:rsid w:val="00AA7B9E"/>
    <w:rsid w:val="00AB257A"/>
    <w:rsid w:val="00AC29EC"/>
    <w:rsid w:val="00AC368A"/>
    <w:rsid w:val="00AD621C"/>
    <w:rsid w:val="00AE0066"/>
    <w:rsid w:val="00AE53F8"/>
    <w:rsid w:val="00AF2A0E"/>
    <w:rsid w:val="00AF5829"/>
    <w:rsid w:val="00B07BC6"/>
    <w:rsid w:val="00B1022D"/>
    <w:rsid w:val="00B113DA"/>
    <w:rsid w:val="00B20A8C"/>
    <w:rsid w:val="00B20D9A"/>
    <w:rsid w:val="00B231A4"/>
    <w:rsid w:val="00B25737"/>
    <w:rsid w:val="00B302A0"/>
    <w:rsid w:val="00B37B8A"/>
    <w:rsid w:val="00B40B6B"/>
    <w:rsid w:val="00B43420"/>
    <w:rsid w:val="00B5113C"/>
    <w:rsid w:val="00B52DFE"/>
    <w:rsid w:val="00B5329D"/>
    <w:rsid w:val="00B55CF7"/>
    <w:rsid w:val="00B5678B"/>
    <w:rsid w:val="00B62CA9"/>
    <w:rsid w:val="00B63B1F"/>
    <w:rsid w:val="00B64F77"/>
    <w:rsid w:val="00B70BF5"/>
    <w:rsid w:val="00B74A73"/>
    <w:rsid w:val="00B76E6E"/>
    <w:rsid w:val="00B8222A"/>
    <w:rsid w:val="00B8635A"/>
    <w:rsid w:val="00B926A9"/>
    <w:rsid w:val="00B92E25"/>
    <w:rsid w:val="00B95DB2"/>
    <w:rsid w:val="00B97A67"/>
    <w:rsid w:val="00BA1898"/>
    <w:rsid w:val="00BA1DB0"/>
    <w:rsid w:val="00BA54BC"/>
    <w:rsid w:val="00BA5F5E"/>
    <w:rsid w:val="00BA63BE"/>
    <w:rsid w:val="00BB10E2"/>
    <w:rsid w:val="00BC1256"/>
    <w:rsid w:val="00BD45EC"/>
    <w:rsid w:val="00BD59F4"/>
    <w:rsid w:val="00BD5F03"/>
    <w:rsid w:val="00BE530B"/>
    <w:rsid w:val="00BE6C56"/>
    <w:rsid w:val="00BE7F58"/>
    <w:rsid w:val="00BF7977"/>
    <w:rsid w:val="00C00BE9"/>
    <w:rsid w:val="00C04C25"/>
    <w:rsid w:val="00C04E0B"/>
    <w:rsid w:val="00C14C13"/>
    <w:rsid w:val="00C14C4C"/>
    <w:rsid w:val="00C15A9D"/>
    <w:rsid w:val="00C1740E"/>
    <w:rsid w:val="00C25787"/>
    <w:rsid w:val="00C331A4"/>
    <w:rsid w:val="00C40CBB"/>
    <w:rsid w:val="00C41590"/>
    <w:rsid w:val="00C55D22"/>
    <w:rsid w:val="00C60AA0"/>
    <w:rsid w:val="00C61AEA"/>
    <w:rsid w:val="00C64B01"/>
    <w:rsid w:val="00C672E0"/>
    <w:rsid w:val="00C67F84"/>
    <w:rsid w:val="00C7194E"/>
    <w:rsid w:val="00C71E97"/>
    <w:rsid w:val="00C72204"/>
    <w:rsid w:val="00C72A71"/>
    <w:rsid w:val="00C72FF1"/>
    <w:rsid w:val="00C73158"/>
    <w:rsid w:val="00C760F4"/>
    <w:rsid w:val="00C76BC4"/>
    <w:rsid w:val="00C77C35"/>
    <w:rsid w:val="00C833B3"/>
    <w:rsid w:val="00C834FF"/>
    <w:rsid w:val="00C86F36"/>
    <w:rsid w:val="00C8740A"/>
    <w:rsid w:val="00CA05D8"/>
    <w:rsid w:val="00CA0C4F"/>
    <w:rsid w:val="00CA3A8F"/>
    <w:rsid w:val="00CA4121"/>
    <w:rsid w:val="00CA55A6"/>
    <w:rsid w:val="00CB6B61"/>
    <w:rsid w:val="00CC45F9"/>
    <w:rsid w:val="00CD044B"/>
    <w:rsid w:val="00CE3AD9"/>
    <w:rsid w:val="00CF7F8E"/>
    <w:rsid w:val="00D03608"/>
    <w:rsid w:val="00D060DC"/>
    <w:rsid w:val="00D106AD"/>
    <w:rsid w:val="00D12FC1"/>
    <w:rsid w:val="00D13590"/>
    <w:rsid w:val="00D14AE2"/>
    <w:rsid w:val="00D17F36"/>
    <w:rsid w:val="00D21446"/>
    <w:rsid w:val="00D250CB"/>
    <w:rsid w:val="00D47D2C"/>
    <w:rsid w:val="00D50876"/>
    <w:rsid w:val="00D5703E"/>
    <w:rsid w:val="00D60DBA"/>
    <w:rsid w:val="00D640DB"/>
    <w:rsid w:val="00D74AA4"/>
    <w:rsid w:val="00D764B0"/>
    <w:rsid w:val="00D826A4"/>
    <w:rsid w:val="00D91E46"/>
    <w:rsid w:val="00D930BA"/>
    <w:rsid w:val="00D937F7"/>
    <w:rsid w:val="00D93938"/>
    <w:rsid w:val="00D9400A"/>
    <w:rsid w:val="00D94754"/>
    <w:rsid w:val="00D95575"/>
    <w:rsid w:val="00DA6654"/>
    <w:rsid w:val="00DA7212"/>
    <w:rsid w:val="00DB27CC"/>
    <w:rsid w:val="00DB747E"/>
    <w:rsid w:val="00DC604D"/>
    <w:rsid w:val="00DC690C"/>
    <w:rsid w:val="00DC7495"/>
    <w:rsid w:val="00DE4E0F"/>
    <w:rsid w:val="00DF36AF"/>
    <w:rsid w:val="00E03688"/>
    <w:rsid w:val="00E04E48"/>
    <w:rsid w:val="00E07814"/>
    <w:rsid w:val="00E11777"/>
    <w:rsid w:val="00E14852"/>
    <w:rsid w:val="00E21C7D"/>
    <w:rsid w:val="00E23683"/>
    <w:rsid w:val="00E25198"/>
    <w:rsid w:val="00E25D23"/>
    <w:rsid w:val="00E35215"/>
    <w:rsid w:val="00E36221"/>
    <w:rsid w:val="00E37832"/>
    <w:rsid w:val="00E404E7"/>
    <w:rsid w:val="00E40592"/>
    <w:rsid w:val="00E51F71"/>
    <w:rsid w:val="00E53E99"/>
    <w:rsid w:val="00E668F2"/>
    <w:rsid w:val="00E7117A"/>
    <w:rsid w:val="00E734D8"/>
    <w:rsid w:val="00E74505"/>
    <w:rsid w:val="00E7505D"/>
    <w:rsid w:val="00E757CD"/>
    <w:rsid w:val="00E75D19"/>
    <w:rsid w:val="00E837E7"/>
    <w:rsid w:val="00E85FCB"/>
    <w:rsid w:val="00E912AE"/>
    <w:rsid w:val="00E94BED"/>
    <w:rsid w:val="00EA52E5"/>
    <w:rsid w:val="00EA5DCF"/>
    <w:rsid w:val="00EB390F"/>
    <w:rsid w:val="00EB7227"/>
    <w:rsid w:val="00EC4985"/>
    <w:rsid w:val="00EC6815"/>
    <w:rsid w:val="00ED13E1"/>
    <w:rsid w:val="00ED3A79"/>
    <w:rsid w:val="00ED4B49"/>
    <w:rsid w:val="00EE1D33"/>
    <w:rsid w:val="00EE2143"/>
    <w:rsid w:val="00EE6261"/>
    <w:rsid w:val="00EF66E2"/>
    <w:rsid w:val="00F01446"/>
    <w:rsid w:val="00F0189F"/>
    <w:rsid w:val="00F04AD4"/>
    <w:rsid w:val="00F07E4D"/>
    <w:rsid w:val="00F12C2E"/>
    <w:rsid w:val="00F17ABC"/>
    <w:rsid w:val="00F20512"/>
    <w:rsid w:val="00F23A22"/>
    <w:rsid w:val="00F2640F"/>
    <w:rsid w:val="00F3390B"/>
    <w:rsid w:val="00F33A88"/>
    <w:rsid w:val="00F35475"/>
    <w:rsid w:val="00F3549F"/>
    <w:rsid w:val="00F44B18"/>
    <w:rsid w:val="00F45908"/>
    <w:rsid w:val="00F47C1E"/>
    <w:rsid w:val="00F55E00"/>
    <w:rsid w:val="00F6231E"/>
    <w:rsid w:val="00F624E9"/>
    <w:rsid w:val="00F6643D"/>
    <w:rsid w:val="00F75855"/>
    <w:rsid w:val="00F75E21"/>
    <w:rsid w:val="00F826D5"/>
    <w:rsid w:val="00F85510"/>
    <w:rsid w:val="00F8705C"/>
    <w:rsid w:val="00F87446"/>
    <w:rsid w:val="00F96089"/>
    <w:rsid w:val="00FA2D1F"/>
    <w:rsid w:val="00FA30FC"/>
    <w:rsid w:val="00FA56F6"/>
    <w:rsid w:val="00FA7E54"/>
    <w:rsid w:val="00FB3F17"/>
    <w:rsid w:val="00FC5044"/>
    <w:rsid w:val="00FD1C42"/>
    <w:rsid w:val="00FD2CB6"/>
    <w:rsid w:val="00FD343D"/>
    <w:rsid w:val="00FF0231"/>
    <w:rsid w:val="00FF10C7"/>
    <w:rsid w:val="00FF36BC"/>
    <w:rsid w:val="00FF4A46"/>
    <w:rsid w:val="00FF66F2"/>
    <w:rsid w:val="00FF7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8ABFD6C"/>
  <w15:docId w15:val="{21EA1E31-63EB-4204-8D02-F1882BE8E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14852"/>
    <w:rPr>
      <w:rFonts w:ascii="Bookman Old Style" w:eastAsia="Arial Unicode MS" w:hAnsi="Bookman Old Style" w:cs="Arial"/>
      <w:sz w:val="16"/>
      <w:szCs w:val="16"/>
      <w:lang w:val="en-GB" w:eastAsia="ja-JP"/>
    </w:rPr>
  </w:style>
  <w:style w:type="paragraph" w:styleId="Heading1">
    <w:name w:val="heading 1"/>
    <w:basedOn w:val="berschrift0"/>
    <w:next w:val="FlietextEinzug"/>
    <w:qFormat/>
    <w:rsid w:val="00625EB2"/>
    <w:pPr>
      <w:numPr>
        <w:numId w:val="5"/>
      </w:numPr>
      <w:tabs>
        <w:tab w:val="clear" w:pos="10062"/>
        <w:tab w:val="num" w:pos="432"/>
      </w:tabs>
      <w:ind w:left="432"/>
      <w:outlineLvl w:val="0"/>
    </w:pPr>
    <w:rPr>
      <w:b/>
      <w:sz w:val="28"/>
    </w:rPr>
  </w:style>
  <w:style w:type="paragraph" w:styleId="Heading2">
    <w:name w:val="heading 2"/>
    <w:basedOn w:val="berschrift0"/>
    <w:next w:val="FlietextEinzug"/>
    <w:qFormat/>
    <w:rsid w:val="000D713D"/>
    <w:pPr>
      <w:numPr>
        <w:ilvl w:val="1"/>
        <w:numId w:val="5"/>
      </w:numPr>
      <w:spacing w:before="120"/>
      <w:outlineLvl w:val="1"/>
    </w:pPr>
    <w:rPr>
      <w:b/>
      <w:sz w:val="24"/>
    </w:rPr>
  </w:style>
  <w:style w:type="paragraph" w:styleId="Heading3">
    <w:name w:val="heading 3"/>
    <w:basedOn w:val="berschrift0"/>
    <w:next w:val="FlietextEinzug"/>
    <w:link w:val="Heading3Char"/>
    <w:qFormat/>
    <w:rsid w:val="000D713D"/>
    <w:pPr>
      <w:numPr>
        <w:ilvl w:val="2"/>
        <w:numId w:val="5"/>
      </w:numPr>
      <w:outlineLvl w:val="2"/>
    </w:pPr>
    <w:rPr>
      <w:b/>
      <w:sz w:val="22"/>
      <w:lang w:val="de-AT"/>
    </w:rPr>
  </w:style>
  <w:style w:type="paragraph" w:styleId="Heading4">
    <w:name w:val="heading 4"/>
    <w:basedOn w:val="berschrift0"/>
    <w:next w:val="FlietextEinzug"/>
    <w:link w:val="Heading4Char"/>
    <w:qFormat/>
    <w:rsid w:val="000D713D"/>
    <w:pPr>
      <w:numPr>
        <w:ilvl w:val="3"/>
        <w:numId w:val="5"/>
      </w:numPr>
      <w:spacing w:before="120"/>
      <w:outlineLvl w:val="3"/>
    </w:pPr>
    <w:rPr>
      <w:b/>
      <w:sz w:val="22"/>
    </w:rPr>
  </w:style>
  <w:style w:type="paragraph" w:styleId="Heading5">
    <w:name w:val="heading 5"/>
    <w:basedOn w:val="berschrift0"/>
    <w:next w:val="FlietextEinzug"/>
    <w:qFormat/>
    <w:rsid w:val="000D713D"/>
    <w:pPr>
      <w:numPr>
        <w:ilvl w:val="4"/>
        <w:numId w:val="5"/>
      </w:numPr>
      <w:outlineLvl w:val="4"/>
    </w:pPr>
    <w:rPr>
      <w:b/>
      <w:sz w:val="22"/>
    </w:rPr>
  </w:style>
  <w:style w:type="paragraph" w:styleId="Heading6">
    <w:name w:val="heading 6"/>
    <w:basedOn w:val="berschrift0"/>
    <w:next w:val="FlietextEinzug"/>
    <w:qFormat/>
    <w:rsid w:val="000D713D"/>
    <w:pPr>
      <w:numPr>
        <w:ilvl w:val="5"/>
        <w:numId w:val="5"/>
      </w:numPr>
      <w:outlineLvl w:val="5"/>
    </w:pPr>
    <w:rPr>
      <w:b/>
      <w:sz w:val="22"/>
    </w:rPr>
  </w:style>
  <w:style w:type="paragraph" w:styleId="Heading7">
    <w:name w:val="heading 7"/>
    <w:basedOn w:val="berschrift0"/>
    <w:next w:val="FlietextEinzug"/>
    <w:qFormat/>
    <w:rsid w:val="000D713D"/>
    <w:pPr>
      <w:numPr>
        <w:ilvl w:val="6"/>
        <w:numId w:val="5"/>
      </w:numPr>
      <w:outlineLvl w:val="6"/>
    </w:pPr>
    <w:rPr>
      <w:b/>
      <w:sz w:val="22"/>
    </w:rPr>
  </w:style>
  <w:style w:type="paragraph" w:styleId="Heading8">
    <w:name w:val="heading 8"/>
    <w:basedOn w:val="berschrift0"/>
    <w:next w:val="FlietextEinzug"/>
    <w:qFormat/>
    <w:rsid w:val="000D713D"/>
    <w:pPr>
      <w:numPr>
        <w:ilvl w:val="7"/>
        <w:numId w:val="5"/>
      </w:numPr>
      <w:outlineLvl w:val="7"/>
    </w:pPr>
    <w:rPr>
      <w:b/>
      <w:sz w:val="22"/>
    </w:rPr>
  </w:style>
  <w:style w:type="paragraph" w:styleId="Heading9">
    <w:name w:val="heading 9"/>
    <w:basedOn w:val="berschrift0"/>
    <w:next w:val="FlietextEinzug"/>
    <w:qFormat/>
    <w:rsid w:val="000D713D"/>
    <w:pPr>
      <w:numPr>
        <w:ilvl w:val="8"/>
        <w:numId w:val="5"/>
      </w:numPr>
      <w:outlineLvl w:val="8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826A4"/>
    <w:pPr>
      <w:spacing w:before="20" w:after="20"/>
    </w:pPr>
    <w:rPr>
      <w:rFonts w:ascii="Arial" w:hAnsi="Arial"/>
      <w:lang w:val="en-US"/>
    </w:rPr>
  </w:style>
  <w:style w:type="paragraph" w:styleId="Footer">
    <w:name w:val="footer"/>
    <w:basedOn w:val="Normal"/>
    <w:rsid w:val="00D826A4"/>
    <w:pPr>
      <w:spacing w:before="60" w:after="60"/>
    </w:pPr>
    <w:rPr>
      <w:rFonts w:ascii="Arial" w:hAnsi="Arial"/>
      <w:sz w:val="14"/>
      <w:szCs w:val="14"/>
      <w:lang w:val="en-US"/>
    </w:rPr>
  </w:style>
  <w:style w:type="paragraph" w:customStyle="1" w:styleId="berschriftNum1">
    <w:name w:val="ÜberschriftNum 1"/>
    <w:basedOn w:val="berschrift0"/>
    <w:next w:val="FlietextEinzug"/>
    <w:rsid w:val="001007EF"/>
    <w:pPr>
      <w:numPr>
        <w:numId w:val="2"/>
      </w:numPr>
      <w:tabs>
        <w:tab w:val="clear" w:pos="340"/>
        <w:tab w:val="num" w:pos="360"/>
      </w:tabs>
      <w:ind w:left="360" w:hanging="360"/>
    </w:pPr>
    <w:rPr>
      <w:b/>
      <w:sz w:val="28"/>
    </w:rPr>
  </w:style>
  <w:style w:type="paragraph" w:customStyle="1" w:styleId="Tabelle">
    <w:name w:val="Tabelle"/>
    <w:basedOn w:val="Normal"/>
    <w:rsid w:val="001007EF"/>
    <w:pPr>
      <w:spacing w:before="40" w:after="40"/>
    </w:pPr>
    <w:rPr>
      <w:rFonts w:ascii="Arial" w:hAnsi="Arial"/>
      <w:lang w:val="en-US"/>
    </w:rPr>
  </w:style>
  <w:style w:type="paragraph" w:customStyle="1" w:styleId="Verzeichnis0">
    <w:name w:val="Verzeichnis 0"/>
    <w:basedOn w:val="Normal"/>
    <w:rsid w:val="00D826A4"/>
    <w:pPr>
      <w:tabs>
        <w:tab w:val="right" w:leader="dot" w:pos="9639"/>
      </w:tabs>
    </w:pPr>
    <w:rPr>
      <w:rFonts w:ascii="Arial" w:hAnsi="Arial"/>
      <w:sz w:val="24"/>
      <w:szCs w:val="24"/>
      <w:lang w:val="en-US"/>
    </w:rPr>
  </w:style>
  <w:style w:type="paragraph" w:customStyle="1" w:styleId="Flietext">
    <w:name w:val="Fließtext"/>
    <w:basedOn w:val="Normal"/>
    <w:rsid w:val="000D713D"/>
    <w:rPr>
      <w:rFonts w:ascii="Arial" w:hAnsi="Arial"/>
      <w:lang w:val="en-US"/>
    </w:rPr>
  </w:style>
  <w:style w:type="paragraph" w:customStyle="1" w:styleId="FlietextEinzug">
    <w:name w:val="Fließtext Einzug"/>
    <w:basedOn w:val="Flietext"/>
    <w:rsid w:val="000D713D"/>
    <w:pPr>
      <w:ind w:left="284"/>
    </w:pPr>
  </w:style>
  <w:style w:type="paragraph" w:customStyle="1" w:styleId="berschrift0">
    <w:name w:val="Überschrift 0"/>
    <w:basedOn w:val="Normal"/>
    <w:next w:val="FlietextEinzug"/>
    <w:rsid w:val="00D826A4"/>
    <w:pPr>
      <w:keepNext/>
      <w:spacing w:before="240" w:after="120"/>
    </w:pPr>
    <w:rPr>
      <w:rFonts w:ascii="Arial" w:hAnsi="Arial"/>
      <w:color w:val="000080"/>
      <w:lang w:val="en-US"/>
    </w:rPr>
  </w:style>
  <w:style w:type="paragraph" w:styleId="TOC1">
    <w:name w:val="toc 1"/>
    <w:basedOn w:val="Verzeichnis0"/>
    <w:uiPriority w:val="39"/>
    <w:pPr>
      <w:spacing w:before="240"/>
      <w:ind w:left="284"/>
    </w:pPr>
    <w:rPr>
      <w:b/>
    </w:rPr>
  </w:style>
  <w:style w:type="paragraph" w:styleId="TOC2">
    <w:name w:val="toc 2"/>
    <w:basedOn w:val="Verzeichnis0"/>
    <w:uiPriority w:val="39"/>
    <w:pPr>
      <w:ind w:left="425"/>
    </w:pPr>
    <w:rPr>
      <w:sz w:val="20"/>
    </w:rPr>
  </w:style>
  <w:style w:type="paragraph" w:styleId="TOC3">
    <w:name w:val="toc 3"/>
    <w:basedOn w:val="Verzeichnis0"/>
    <w:uiPriority w:val="39"/>
    <w:pPr>
      <w:ind w:left="567"/>
    </w:pPr>
    <w:rPr>
      <w:sz w:val="18"/>
    </w:rPr>
  </w:style>
  <w:style w:type="paragraph" w:styleId="TOC4">
    <w:name w:val="toc 4"/>
    <w:basedOn w:val="Verzeichnis0"/>
    <w:uiPriority w:val="39"/>
    <w:pPr>
      <w:ind w:left="709"/>
    </w:pPr>
    <w:rPr>
      <w:sz w:val="18"/>
    </w:rPr>
  </w:style>
  <w:style w:type="paragraph" w:styleId="TOC5">
    <w:name w:val="toc 5"/>
    <w:basedOn w:val="Verzeichnis0"/>
    <w:semiHidden/>
    <w:pPr>
      <w:ind w:left="709"/>
    </w:pPr>
    <w:rPr>
      <w:sz w:val="18"/>
    </w:rPr>
  </w:style>
  <w:style w:type="paragraph" w:styleId="TOC6">
    <w:name w:val="toc 6"/>
    <w:basedOn w:val="Verzeichnis0"/>
    <w:semiHidden/>
    <w:pPr>
      <w:ind w:left="709"/>
    </w:pPr>
    <w:rPr>
      <w:sz w:val="18"/>
    </w:rPr>
  </w:style>
  <w:style w:type="paragraph" w:styleId="TOC7">
    <w:name w:val="toc 7"/>
    <w:basedOn w:val="Verzeichnis0"/>
    <w:semiHidden/>
    <w:pPr>
      <w:ind w:left="709"/>
    </w:pPr>
    <w:rPr>
      <w:sz w:val="18"/>
    </w:rPr>
  </w:style>
  <w:style w:type="paragraph" w:styleId="TOC8">
    <w:name w:val="toc 8"/>
    <w:basedOn w:val="Verzeichnis0"/>
    <w:semiHidden/>
    <w:pPr>
      <w:ind w:left="709"/>
    </w:pPr>
    <w:rPr>
      <w:sz w:val="18"/>
    </w:rPr>
  </w:style>
  <w:style w:type="paragraph" w:styleId="TOC9">
    <w:name w:val="toc 9"/>
    <w:basedOn w:val="Verzeichnis0"/>
    <w:semiHidden/>
    <w:pPr>
      <w:ind w:left="709"/>
    </w:pPr>
    <w:rPr>
      <w:sz w:val="18"/>
    </w:rPr>
  </w:style>
  <w:style w:type="paragraph" w:customStyle="1" w:styleId="TabelleKopf">
    <w:name w:val="Tabelle Kopf"/>
    <w:basedOn w:val="Tabelle"/>
    <w:rsid w:val="001007EF"/>
    <w:rPr>
      <w:b/>
      <w:bCs/>
    </w:rPr>
  </w:style>
  <w:style w:type="paragraph" w:customStyle="1" w:styleId="Aufzhlung">
    <w:name w:val="Aufzählung"/>
    <w:basedOn w:val="FlietextEinzug"/>
    <w:rsid w:val="000D713D"/>
    <w:pPr>
      <w:numPr>
        <w:numId w:val="1"/>
      </w:numPr>
      <w:tabs>
        <w:tab w:val="clear" w:pos="644"/>
        <w:tab w:val="left" w:pos="567"/>
        <w:tab w:val="left" w:pos="851"/>
      </w:tabs>
      <w:ind w:left="568" w:hanging="284"/>
    </w:pPr>
  </w:style>
  <w:style w:type="paragraph" w:customStyle="1" w:styleId="Gefahr">
    <w:name w:val="Gefahr"/>
    <w:basedOn w:val="FlietextEinzug"/>
    <w:rsid w:val="001007EF"/>
    <w:pPr>
      <w:pBdr>
        <w:left w:val="single" w:sz="24" w:space="4" w:color="auto"/>
      </w:pBdr>
    </w:pPr>
    <w:rPr>
      <w:b/>
    </w:rPr>
  </w:style>
  <w:style w:type="paragraph" w:styleId="Caption">
    <w:name w:val="caption"/>
    <w:basedOn w:val="FlietextEinzug"/>
    <w:next w:val="FlietextEinzug"/>
    <w:qFormat/>
    <w:rsid w:val="000D713D"/>
    <w:pPr>
      <w:spacing w:before="60"/>
    </w:pPr>
    <w:rPr>
      <w:b/>
    </w:rPr>
  </w:style>
  <w:style w:type="paragraph" w:styleId="TableofFigures">
    <w:name w:val="table of figures"/>
    <w:basedOn w:val="Normal"/>
    <w:next w:val="FlietextEinzug"/>
    <w:uiPriority w:val="99"/>
    <w:pPr>
      <w:tabs>
        <w:tab w:val="right" w:leader="dot" w:pos="9639"/>
      </w:tabs>
      <w:ind w:left="284"/>
    </w:pPr>
  </w:style>
  <w:style w:type="paragraph" w:customStyle="1" w:styleId="Listing">
    <w:name w:val="Listing"/>
    <w:basedOn w:val="FlietextEinzug"/>
    <w:rsid w:val="001007EF"/>
    <w:rPr>
      <w:rFonts w:ascii="Courier New" w:hAnsi="Courier New"/>
    </w:rPr>
  </w:style>
  <w:style w:type="paragraph" w:styleId="Index2">
    <w:name w:val="index 2"/>
    <w:basedOn w:val="Normal"/>
    <w:uiPriority w:val="99"/>
    <w:semiHidden/>
    <w:pPr>
      <w:ind w:left="400" w:hanging="200"/>
    </w:pPr>
  </w:style>
  <w:style w:type="paragraph" w:styleId="Index1">
    <w:name w:val="index 1"/>
    <w:basedOn w:val="Normal"/>
    <w:uiPriority w:val="99"/>
    <w:semiHidden/>
    <w:pPr>
      <w:ind w:left="200" w:hanging="200"/>
    </w:pPr>
  </w:style>
  <w:style w:type="paragraph" w:styleId="IndexHeading">
    <w:name w:val="index heading"/>
    <w:basedOn w:val="Normal"/>
    <w:next w:val="Index1"/>
    <w:uiPriority w:val="99"/>
    <w:semiHidden/>
    <w:pPr>
      <w:spacing w:before="240" w:after="120"/>
      <w:jc w:val="center"/>
    </w:pPr>
    <w:rPr>
      <w:b/>
      <w:bCs/>
      <w:sz w:val="28"/>
      <w:szCs w:val="28"/>
    </w:rPr>
  </w:style>
  <w:style w:type="paragraph" w:customStyle="1" w:styleId="GefahrAufzhlung">
    <w:name w:val="Gefahr Aufzählung"/>
    <w:basedOn w:val="Aufzhlung"/>
    <w:next w:val="Gefahr"/>
    <w:rsid w:val="001007EF"/>
    <w:pPr>
      <w:pBdr>
        <w:left w:val="single" w:sz="24" w:space="4" w:color="auto"/>
      </w:pBdr>
    </w:pPr>
    <w:rPr>
      <w:b/>
    </w:rPr>
  </w:style>
  <w:style w:type="paragraph" w:customStyle="1" w:styleId="GefahrKopf">
    <w:name w:val="Gefahr Kopf"/>
    <w:basedOn w:val="Gefahr"/>
    <w:next w:val="Gefahr"/>
    <w:rsid w:val="001007EF"/>
    <w:pPr>
      <w:keepNext/>
      <w:spacing w:line="360" w:lineRule="auto"/>
    </w:pPr>
    <w:rPr>
      <w:sz w:val="28"/>
    </w:rPr>
  </w:style>
  <w:style w:type="paragraph" w:customStyle="1" w:styleId="Bulleting">
    <w:name w:val="Bulleting"/>
    <w:basedOn w:val="FlietextEinzug"/>
    <w:rsid w:val="0079557E"/>
    <w:pPr>
      <w:numPr>
        <w:numId w:val="7"/>
      </w:numPr>
    </w:pPr>
    <w:rPr>
      <w:rFonts w:ascii="Verdana" w:hAnsi="Verdana"/>
      <w:sz w:val="20"/>
    </w:rPr>
  </w:style>
  <w:style w:type="paragraph" w:customStyle="1" w:styleId="Gefahr10B">
    <w:name w:val="Gefahr10B"/>
    <w:basedOn w:val="Gefahr"/>
    <w:next w:val="Gefahr"/>
    <w:rsid w:val="00881E22"/>
    <w:rPr>
      <w:sz w:val="20"/>
    </w:rPr>
  </w:style>
  <w:style w:type="paragraph" w:styleId="BalloonText">
    <w:name w:val="Balloon Text"/>
    <w:basedOn w:val="Normal"/>
    <w:link w:val="BalloonTextChar"/>
    <w:rsid w:val="00967AC5"/>
    <w:rPr>
      <w:rFonts w:ascii="Tahoma" w:hAnsi="Tahoma" w:cs="Tahoma"/>
    </w:rPr>
  </w:style>
  <w:style w:type="table" w:customStyle="1" w:styleId="TableDanger">
    <w:name w:val="Table_Danger"/>
    <w:basedOn w:val="TableNormal"/>
    <w:rsid w:val="00C72204"/>
    <w:rPr>
      <w:rFonts w:ascii="Verdana" w:hAnsi="Verdana"/>
    </w:rPr>
    <w:tblPr/>
  </w:style>
  <w:style w:type="paragraph" w:customStyle="1" w:styleId="Verdana9Justified">
    <w:name w:val="Verdana9_Justified"/>
    <w:basedOn w:val="Normal"/>
    <w:rsid w:val="001007EF"/>
    <w:pPr>
      <w:suppressAutoHyphens/>
      <w:spacing w:before="100" w:beforeAutospacing="1" w:after="100" w:afterAutospacing="1"/>
    </w:pPr>
    <w:rPr>
      <w:rFonts w:ascii="Verdana" w:eastAsia="Times New Roman" w:hAnsi="Verdana" w:cs="Times New Roman"/>
      <w:sz w:val="18"/>
      <w:szCs w:val="18"/>
      <w:lang w:val="en-US" w:eastAsia="en-US"/>
    </w:rPr>
  </w:style>
  <w:style w:type="table" w:styleId="TableGrid">
    <w:name w:val="Table Grid"/>
    <w:basedOn w:val="TableNormal"/>
    <w:rsid w:val="00A26F4D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rsid w:val="00967AC5"/>
    <w:rPr>
      <w:rFonts w:ascii="Tahoma" w:eastAsia="Arial Unicode MS" w:hAnsi="Tahoma" w:cs="Tahoma"/>
      <w:sz w:val="16"/>
      <w:szCs w:val="16"/>
      <w:lang w:val="en-GB" w:eastAsia="ja-JP"/>
    </w:rPr>
  </w:style>
  <w:style w:type="character" w:customStyle="1" w:styleId="Heading3Char">
    <w:name w:val="Heading 3 Char"/>
    <w:basedOn w:val="DefaultParagraphFont"/>
    <w:link w:val="Heading3"/>
    <w:rsid w:val="00D106AD"/>
    <w:rPr>
      <w:rFonts w:ascii="Arial" w:eastAsia="Arial Unicode MS" w:hAnsi="Arial" w:cs="Arial"/>
      <w:b/>
      <w:color w:val="000080"/>
      <w:sz w:val="22"/>
      <w:szCs w:val="16"/>
      <w:lang w:val="de-AT" w:eastAsia="ja-JP"/>
    </w:rPr>
  </w:style>
  <w:style w:type="character" w:customStyle="1" w:styleId="Heading4Char">
    <w:name w:val="Heading 4 Char"/>
    <w:basedOn w:val="DefaultParagraphFont"/>
    <w:link w:val="Heading4"/>
    <w:rsid w:val="00F96089"/>
    <w:rPr>
      <w:rFonts w:ascii="Arial" w:eastAsia="Arial Unicode MS" w:hAnsi="Arial" w:cs="Arial"/>
      <w:b/>
      <w:color w:val="000080"/>
      <w:sz w:val="22"/>
      <w:szCs w:val="16"/>
      <w:lang w:eastAsia="ja-JP"/>
    </w:rPr>
  </w:style>
  <w:style w:type="paragraph" w:customStyle="1" w:styleId="paragraph">
    <w:name w:val="paragraph"/>
    <w:basedOn w:val="Normal"/>
    <w:rsid w:val="00173F5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normaltextrun">
    <w:name w:val="normaltextrun"/>
    <w:basedOn w:val="DefaultParagraphFont"/>
    <w:rsid w:val="00173F56"/>
  </w:style>
  <w:style w:type="character" w:customStyle="1" w:styleId="eop">
    <w:name w:val="eop"/>
    <w:basedOn w:val="DefaultParagraphFont"/>
    <w:rsid w:val="00173F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3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8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63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84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06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37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31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5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2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6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52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66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1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10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5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9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2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78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47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7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1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57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28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16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51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67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1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9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23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7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32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7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54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96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23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8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4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4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82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9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2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4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7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09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6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1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6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4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4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hagwats\Downloads\Project%20Specification%20Document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EE9E605BBEF94F9CF3C69CDF62A8C1" ma:contentTypeVersion="11" ma:contentTypeDescription="Create a new document." ma:contentTypeScope="" ma:versionID="2aa01533d4c0de7089283c4ba07572a3">
  <xsd:schema xmlns:xsd="http://www.w3.org/2001/XMLSchema" xmlns:xs="http://www.w3.org/2001/XMLSchema" xmlns:p="http://schemas.microsoft.com/office/2006/metadata/properties" xmlns:ns2="80f852a1-b027-4d87-805b-372dd4609a6b" xmlns:ns3="dd11ac94-3914-421b-8816-65ea8c0fec46" targetNamespace="http://schemas.microsoft.com/office/2006/metadata/properties" ma:root="true" ma:fieldsID="13f181004ee35de19777227f04ff72d3" ns2:_="" ns3:_="">
    <xsd:import namespace="80f852a1-b027-4d87-805b-372dd4609a6b"/>
    <xsd:import namespace="dd11ac94-3914-421b-8816-65ea8c0fec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f852a1-b027-4d87-805b-372dd4609a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13e722c5-bebe-4801-a6ac-67aa35eba0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11ac94-3914-421b-8816-65ea8c0fec4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ecb2187-eb02-47df-a6b6-c1c6c5373ab9}" ma:internalName="TaxCatchAll" ma:showField="CatchAllData" ma:web="dd11ac94-3914-421b-8816-65ea8c0fec4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030CB9-F7AE-49A8-B702-36E2579CFD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f852a1-b027-4d87-805b-372dd4609a6b"/>
    <ds:schemaRef ds:uri="dd11ac94-3914-421b-8816-65ea8c0fec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2C1197-61EE-49C3-951D-0D66750ABB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B11CF0-2C79-4D74-B373-F8A96E01F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Specification Documentation</Template>
  <TotalTime>0</TotalTime>
  <Pages>8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Specification / Requirement Document</vt:lpstr>
    </vt:vector>
  </TitlesOfParts>
  <Company>Edit Customer Name (File Name, Properties)</Company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Specification / Requirement Document</dc:title>
  <dc:subject>Edit Machine Name  (File Menu, Properties)</dc:subject>
  <dc:creator>Bhagwat Sujay</dc:creator>
  <cp:keywords>Edit Industry Type (File Menu, Properties)</cp:keywords>
  <cp:lastModifiedBy>Sahil Kasliwal</cp:lastModifiedBy>
  <cp:revision>7</cp:revision>
  <cp:lastPrinted>2007-07-06T09:12:00Z</cp:lastPrinted>
  <dcterms:created xsi:type="dcterms:W3CDTF">2023-12-17T14:31:00Z</dcterms:created>
  <dcterms:modified xsi:type="dcterms:W3CDTF">2023-12-18T10:17:00Z</dcterms:modified>
  <cp:category>Edit Machine Type (File Menu, Properties)</cp:category>
</cp:coreProperties>
</file>